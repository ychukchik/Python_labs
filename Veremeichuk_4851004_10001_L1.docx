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D78D" w14:textId="77777777" w:rsidR="00C53ADA" w:rsidRPr="006A0481" w:rsidRDefault="00C53ADA" w:rsidP="004D6D91">
      <w:pPr>
        <w:pStyle w:val="afff6"/>
      </w:pPr>
      <w:r w:rsidRPr="006A0481">
        <w:t>Министерство образования и науки Российской Федерации</w:t>
      </w:r>
    </w:p>
    <w:p w14:paraId="14EE38FB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Санкт-Петербургский </w:t>
      </w:r>
      <w:r w:rsidR="00C6615B">
        <w:rPr>
          <w:rFonts w:cs="Times New Roman"/>
        </w:rPr>
        <w:t>П</w:t>
      </w:r>
      <w:r w:rsidRPr="006A0481">
        <w:rPr>
          <w:rFonts w:cs="Times New Roman"/>
        </w:rPr>
        <w:t xml:space="preserve">олитехнический </w:t>
      </w:r>
      <w:r w:rsidR="00C6615B">
        <w:rPr>
          <w:rFonts w:cs="Times New Roman"/>
        </w:rPr>
        <w:t>У</w:t>
      </w:r>
      <w:r w:rsidRPr="006A0481">
        <w:rPr>
          <w:rFonts w:cs="Times New Roman"/>
        </w:rPr>
        <w:t>ниверситет</w:t>
      </w:r>
      <w:r w:rsidR="00FF6364" w:rsidRPr="00FF6364">
        <w:rPr>
          <w:rFonts w:cs="Times New Roman"/>
        </w:rPr>
        <w:t xml:space="preserve"> Петра Великого</w:t>
      </w:r>
    </w:p>
    <w:p w14:paraId="120CC4D6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—</w:t>
      </w:r>
    </w:p>
    <w:p w14:paraId="0EE7FC71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Институт </w:t>
      </w:r>
      <w:r w:rsidR="006E2B77">
        <w:rPr>
          <w:rFonts w:cs="Times New Roman"/>
        </w:rPr>
        <w:t>кибербезопасности и защиты информации</w:t>
      </w:r>
      <w:r w:rsidRPr="006A0481">
        <w:rPr>
          <w:rFonts w:cs="Times New Roman"/>
        </w:rPr>
        <w:t xml:space="preserve"> </w:t>
      </w:r>
    </w:p>
    <w:p w14:paraId="74CC4574" w14:textId="77777777" w:rsidR="00C53ADA" w:rsidRDefault="00C53ADA" w:rsidP="00D335CB">
      <w:pPr>
        <w:pStyle w:val="afffd"/>
      </w:pPr>
    </w:p>
    <w:p w14:paraId="5B915B24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7262526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1007A4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A600AF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191E51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50EC67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2E0FA5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BF14C3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30523E2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073E696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05E2ECC" w14:textId="5367E379" w:rsidR="002632D6" w:rsidRPr="006367DD" w:rsidRDefault="002632D6" w:rsidP="002632D6">
      <w:pPr>
        <w:pStyle w:val="afff3"/>
        <w:outlineLvl w:val="0"/>
        <w:rPr>
          <w:caps/>
          <w:sz w:val="24"/>
          <w:szCs w:val="24"/>
          <w:lang w:val="ru-RU"/>
        </w:rPr>
      </w:pPr>
      <w:r w:rsidRPr="00D335CB">
        <w:rPr>
          <w:lang w:val="ru-RU"/>
        </w:rPr>
        <w:t xml:space="preserve">ЛАБОРАТОРНАЯ РАБОТА № </w:t>
      </w:r>
      <w:r w:rsidR="0096520E" w:rsidRPr="006367DD">
        <w:rPr>
          <w:lang w:val="ru-RU"/>
        </w:rPr>
        <w:t>1</w:t>
      </w:r>
    </w:p>
    <w:p w14:paraId="3835F930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09A57F4F" w14:textId="052D5C71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r w:rsidR="0096520E">
        <w:t>Управление ФС/реестром посредством CLI</w:t>
      </w:r>
      <w:r w:rsidR="0096520E" w:rsidRPr="0096520E">
        <w:t xml:space="preserve"> </w:t>
      </w:r>
      <w:r w:rsidR="0096520E">
        <w:t>приложения на ЯП Pytho</w:t>
      </w:r>
      <w:r w:rsidR="0096520E">
        <w:rPr>
          <w:lang w:val="en-US"/>
        </w:rPr>
        <w:t>n</w:t>
      </w:r>
      <w:r w:rsidRPr="006A0481">
        <w:t>»</w:t>
      </w:r>
    </w:p>
    <w:p w14:paraId="2D11A589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9083637" w14:textId="34BE4C03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96520E">
        <w:rPr>
          <w:rFonts w:eastAsia="Times New Roman" w:cs="Times New Roman"/>
        </w:rPr>
        <w:t>Цифровая культура</w:t>
      </w:r>
      <w:r w:rsidRPr="006A0481">
        <w:rPr>
          <w:rFonts w:eastAsia="Times New Roman" w:cs="Times New Roman"/>
        </w:rPr>
        <w:t>»</w:t>
      </w:r>
    </w:p>
    <w:p w14:paraId="6B148D5B" w14:textId="77777777" w:rsidR="00C53ADA" w:rsidRDefault="00C53ADA" w:rsidP="00C53ADA"/>
    <w:p w14:paraId="0E7FD0CD" w14:textId="77777777" w:rsidR="00C53ADA" w:rsidRDefault="00C53ADA" w:rsidP="00C53ADA"/>
    <w:p w14:paraId="5879FBF2" w14:textId="77777777" w:rsidR="00830F2D" w:rsidRDefault="00830F2D" w:rsidP="00C53ADA"/>
    <w:p w14:paraId="5AC36AF3" w14:textId="77777777" w:rsidR="00830F2D" w:rsidRDefault="00830F2D" w:rsidP="00111FF9">
      <w:pPr>
        <w:ind w:firstLine="0"/>
      </w:pPr>
    </w:p>
    <w:p w14:paraId="15EAC5AB" w14:textId="77777777" w:rsidR="00830F2D" w:rsidRDefault="00830F2D" w:rsidP="00C53ADA"/>
    <w:p w14:paraId="6AADFF58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3029C516" w14:textId="77777777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3F274E">
        <w:t>4851004</w:t>
      </w:r>
      <w:r w:rsidR="003F274E" w:rsidRPr="003F274E">
        <w:t>/</w:t>
      </w:r>
      <w:r w:rsidR="003F274E">
        <w:t>10001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4D7AA8F8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75B112F9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2531D557" w14:textId="77777777" w:rsidR="00C53ADA" w:rsidRPr="00B57B60" w:rsidRDefault="000F71FD" w:rsidP="00111FF9">
      <w:pPr>
        <w:pStyle w:val="a"/>
        <w:jc w:val="left"/>
      </w:pPr>
      <w:r>
        <w:t>Преподаватель</w:t>
      </w:r>
    </w:p>
    <w:p w14:paraId="03D24041" w14:textId="4E302ACB" w:rsidR="00C53ADA" w:rsidRPr="00B57B60" w:rsidRDefault="00C93DCC" w:rsidP="00111FF9">
      <w:pPr>
        <w:pStyle w:val="a"/>
        <w:jc w:val="left"/>
      </w:pPr>
      <w:r w:rsidRPr="00C93DCC">
        <w:t>асс. преподавателя</w:t>
      </w:r>
      <w:r w:rsidR="00C53ADA" w:rsidRPr="00B57B60">
        <w:tab/>
      </w:r>
      <w:r w:rsidR="00111FF9">
        <w:t xml:space="preserve">                                                              </w:t>
      </w:r>
      <w:r w:rsidR="00C53ADA" w:rsidRPr="00B57B60">
        <w:tab/>
      </w:r>
      <w:r w:rsidR="00111FF9">
        <w:t xml:space="preserve"> </w:t>
      </w:r>
      <w:r w:rsidR="0096520E">
        <w:t>Данилов В.Д.</w:t>
      </w:r>
    </w:p>
    <w:p w14:paraId="33F7A254" w14:textId="77777777" w:rsidR="00C53ADA" w:rsidRPr="00C53ADA" w:rsidRDefault="00C53ADA" w:rsidP="00025991">
      <w:pPr>
        <w:pStyle w:val="41"/>
      </w:pPr>
      <w:r w:rsidRPr="00C53ADA">
        <w:t>&lt;подпись&gt;</w:t>
      </w:r>
    </w:p>
    <w:p w14:paraId="3E1B4A81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38061679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5C98F11A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26667C8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DA84EBA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1CE12524" w14:textId="31D1F5CD" w:rsidR="00C93DCC" w:rsidRPr="00111FF9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96520E">
        <w:rPr>
          <w:rFonts w:eastAsia="Times New Roman" w:cs="Times New Roman"/>
        </w:rPr>
        <w:t>3</w:t>
      </w:r>
    </w:p>
    <w:p w14:paraId="045A9B51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5825E5D8" w14:textId="0F40D0BB" w:rsidR="0096520E" w:rsidRDefault="0096520E" w:rsidP="00C93DCC">
      <w:pPr>
        <w:suppressAutoHyphens/>
        <w:rPr>
          <w:rFonts w:eastAsia="Times New Roman" w:cs="Times New Roman"/>
        </w:rPr>
      </w:pPr>
      <w:r>
        <w:t>Получение навыков управления файловой системой и реестром с использованием языка программирования Python.</w:t>
      </w:r>
    </w:p>
    <w:p w14:paraId="3D191B6E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073E2015" w14:textId="77777777" w:rsidR="00C93DCC" w:rsidRPr="00C93DCC" w:rsidRDefault="00C93DCC" w:rsidP="00111FF9">
      <w:pPr>
        <w:pStyle w:val="a6"/>
      </w:pPr>
      <w:r>
        <w:t>Постановка задачи</w:t>
      </w:r>
    </w:p>
    <w:p w14:paraId="56579D47" w14:textId="77777777" w:rsidR="0096520E" w:rsidRPr="0096520E" w:rsidRDefault="0096520E" w:rsidP="0096520E">
      <w:pPr>
        <w:pStyle w:val="af6"/>
        <w:numPr>
          <w:ilvl w:val="0"/>
          <w:numId w:val="31"/>
        </w:numPr>
        <w:suppressAutoHyphens/>
        <w:rPr>
          <w:rFonts w:eastAsia="Times New Roman" w:cs="Times New Roman"/>
        </w:rPr>
      </w:pPr>
      <w:r>
        <w:t xml:space="preserve">Установить Python 3.X на систему </w:t>
      </w:r>
    </w:p>
    <w:p w14:paraId="030AD4A5" w14:textId="77777777" w:rsidR="0096520E" w:rsidRPr="0096520E" w:rsidRDefault="0096520E" w:rsidP="0096520E">
      <w:pPr>
        <w:pStyle w:val="af6"/>
        <w:numPr>
          <w:ilvl w:val="0"/>
          <w:numId w:val="31"/>
        </w:numPr>
        <w:suppressAutoHyphens/>
        <w:rPr>
          <w:rFonts w:eastAsia="Times New Roman" w:cs="Times New Roman"/>
        </w:rPr>
      </w:pPr>
      <w:r>
        <w:t>Установить IDE для разработки с помощью языка программирования Pyth</w:t>
      </w:r>
      <w:r>
        <w:rPr>
          <w:lang w:val="en-US"/>
        </w:rPr>
        <w:t>on</w:t>
      </w:r>
    </w:p>
    <w:p w14:paraId="43543650" w14:textId="602AF5B3" w:rsidR="0096520E" w:rsidRPr="0096520E" w:rsidRDefault="0096520E" w:rsidP="0096520E">
      <w:pPr>
        <w:pStyle w:val="af6"/>
        <w:numPr>
          <w:ilvl w:val="0"/>
          <w:numId w:val="31"/>
        </w:numPr>
        <w:suppressAutoHyphens/>
        <w:rPr>
          <w:rFonts w:eastAsia="Times New Roman" w:cs="Times New Roman"/>
        </w:rPr>
      </w:pPr>
      <w:r>
        <w:t>Реализовать консольное приложение на языке программирования Python, которое будет поддерживать операции управления ФС и реестром.</w:t>
      </w:r>
    </w:p>
    <w:p w14:paraId="50A2EF77" w14:textId="77777777" w:rsidR="00C93DCC" w:rsidRDefault="00C93DCC" w:rsidP="009D20A4">
      <w:pPr>
        <w:suppressAutoHyphens/>
        <w:ind w:firstLine="0"/>
        <w:rPr>
          <w:rFonts w:eastAsia="Times New Roman" w:cs="Times New Roman"/>
        </w:rPr>
      </w:pPr>
    </w:p>
    <w:p w14:paraId="15C986F1" w14:textId="77777777" w:rsidR="00C93DCC" w:rsidRPr="00C93DCC" w:rsidRDefault="00C93DCC" w:rsidP="00111FF9">
      <w:pPr>
        <w:pStyle w:val="a6"/>
      </w:pPr>
      <w:r>
        <w:t xml:space="preserve">Описание </w:t>
      </w:r>
      <w:r w:rsidR="005F5D88">
        <w:t>решения</w:t>
      </w:r>
    </w:p>
    <w:p w14:paraId="1B19CA38" w14:textId="6CAEF90B" w:rsidR="009D20A4" w:rsidRDefault="009D20A4" w:rsidP="009D20A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Для выполнения работы был использован</w:t>
      </w:r>
      <w:r w:rsidR="006E5C09">
        <w:rPr>
          <w:rFonts w:eastAsia="Times New Roman" w:cs="Times New Roman"/>
        </w:rPr>
        <w:t>ы</w:t>
      </w:r>
      <w:r>
        <w:rPr>
          <w:rFonts w:eastAsia="Times New Roman" w:cs="Times New Roman"/>
        </w:rPr>
        <w:t xml:space="preserve"> модул</w:t>
      </w:r>
      <w:r w:rsidR="006E5C09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 </w:t>
      </w:r>
      <w:r w:rsidRPr="009D20A4">
        <w:rPr>
          <w:rFonts w:eastAsia="Times New Roman" w:cs="Times New Roman"/>
        </w:rPr>
        <w:t>argparse</w:t>
      </w:r>
      <w:r w:rsidR="006E5C09">
        <w:rPr>
          <w:rFonts w:eastAsia="Times New Roman" w:cs="Times New Roman"/>
        </w:rPr>
        <w:t xml:space="preserve">, </w:t>
      </w:r>
      <w:r w:rsidR="006E5C09" w:rsidRPr="006E5C09">
        <w:rPr>
          <w:rFonts w:eastAsia="Times New Roman" w:cs="Times New Roman"/>
        </w:rPr>
        <w:t>shutil</w:t>
      </w:r>
      <w:r w:rsidR="00C4510F" w:rsidRPr="00C4510F">
        <w:rPr>
          <w:rFonts w:eastAsia="Times New Roman" w:cs="Times New Roman"/>
        </w:rPr>
        <w:t>, winreg</w:t>
      </w:r>
      <w:r w:rsidR="006E5C09">
        <w:rPr>
          <w:rFonts w:eastAsia="Times New Roman" w:cs="Times New Roman"/>
        </w:rPr>
        <w:t xml:space="preserve"> и </w:t>
      </w:r>
      <w:r w:rsidR="006E5C09">
        <w:rPr>
          <w:rFonts w:eastAsia="Times New Roman" w:cs="Times New Roman"/>
          <w:lang w:val="en-US"/>
        </w:rPr>
        <w:t>os</w:t>
      </w:r>
      <w:r w:rsidR="006E5C09">
        <w:rPr>
          <w:rFonts w:eastAsia="Times New Roman" w:cs="Times New Roman"/>
        </w:rPr>
        <w:t>.</w:t>
      </w:r>
    </w:p>
    <w:p w14:paraId="326E8EFB" w14:textId="4C5CC3B5" w:rsidR="00751283" w:rsidRDefault="00751283" w:rsidP="009D20A4">
      <w:pPr>
        <w:suppressAutoHyphens/>
      </w:pPr>
      <w:r>
        <w:rPr>
          <w:rFonts w:eastAsia="Times New Roman" w:cs="Times New Roman"/>
          <w:lang w:val="en-US"/>
        </w:rPr>
        <w:t>A</w:t>
      </w:r>
      <w:r w:rsidRPr="009D20A4">
        <w:rPr>
          <w:rFonts w:eastAsia="Times New Roman" w:cs="Times New Roman"/>
        </w:rPr>
        <w:t>rgparse</w:t>
      </w:r>
      <w:r>
        <w:t xml:space="preserve"> модуль упрощает написание удобных интерфейсов командной строки. Программа определяет, какие аргументы ей требуются, и </w:t>
      </w:r>
      <w:r w:rsidRPr="009D20A4">
        <w:rPr>
          <w:rFonts w:eastAsia="Times New Roman" w:cs="Times New Roman"/>
        </w:rPr>
        <w:t>argparse</w:t>
      </w:r>
      <w:r>
        <w:t xml:space="preserve"> выяснит, как их проанализировать. </w:t>
      </w:r>
      <w:hyperlink r:id="rId8" w:anchor="module-argparse" w:tooltip="argparse: библиотека для анализа параметров командной строки и аргументов." w:history="1"/>
      <w:r>
        <w:rPr>
          <w:rFonts w:eastAsia="Times New Roman" w:cs="Times New Roman"/>
          <w:lang w:val="en-US"/>
        </w:rPr>
        <w:t>A</w:t>
      </w:r>
      <w:r w:rsidRPr="009D20A4">
        <w:rPr>
          <w:rFonts w:eastAsia="Times New Roman" w:cs="Times New Roman"/>
        </w:rPr>
        <w:t>rgparse</w:t>
      </w:r>
      <w:r>
        <w:t xml:space="preserve"> модуль также автоматически генерирует справочные и пользовательские сообщения. Модуль также будет выдавать ошибки, когда пользователи предоставляют программе недопустимые аргументы.</w:t>
      </w:r>
    </w:p>
    <w:p w14:paraId="1DCCD6AA" w14:textId="7B5B882E" w:rsidR="00751283" w:rsidRDefault="00751283" w:rsidP="009D20A4">
      <w:pPr>
        <w:suppressAutoHyphens/>
        <w:rPr>
          <w:rFonts w:eastAsia="Times New Roman" w:cs="Times New Roman"/>
        </w:rPr>
      </w:pPr>
      <w:r w:rsidRPr="00751283">
        <w:rPr>
          <w:rFonts w:eastAsia="Times New Roman" w:cs="Times New Roman"/>
        </w:rPr>
        <w:t>Модуль os предоставляет множество функций для работы с операционной системой, причём их поведение, как правило, не зависит от ОС, поэтому программы остаются переносимыми.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A</w:t>
      </w:r>
      <w:r w:rsidRPr="009D20A4">
        <w:rPr>
          <w:rFonts w:eastAsia="Times New Roman" w:cs="Times New Roman"/>
        </w:rPr>
        <w:t>rgparse</w:t>
      </w:r>
      <w:r>
        <w:rPr>
          <w:rFonts w:eastAsia="Times New Roman" w:cs="Times New Roman"/>
        </w:rPr>
        <w:t xml:space="preserve"> написан на основе </w:t>
      </w:r>
      <w:r>
        <w:rPr>
          <w:rFonts w:eastAsia="Times New Roman" w:cs="Times New Roman"/>
          <w:lang w:val="en-US"/>
        </w:rPr>
        <w:t>os</w:t>
      </w:r>
      <w:r w:rsidRPr="00751283">
        <w:rPr>
          <w:rFonts w:eastAsia="Times New Roman" w:cs="Times New Roman"/>
        </w:rPr>
        <w:t>.</w:t>
      </w:r>
    </w:p>
    <w:p w14:paraId="018455E9" w14:textId="5537DCFC" w:rsidR="00751283" w:rsidRPr="006367DD" w:rsidRDefault="00751283" w:rsidP="009D20A4">
      <w:pPr>
        <w:suppressAutoHyphens/>
        <w:rPr>
          <w:rFonts w:eastAsia="Times New Roman" w:cs="Times New Roman"/>
        </w:rPr>
      </w:pPr>
      <w:r w:rsidRPr="00751283">
        <w:rPr>
          <w:rFonts w:eastAsia="Times New Roman" w:cs="Times New Roman"/>
        </w:rPr>
        <w:t>Модуль shutil содержит набор функций высокого уровня для обработки файлов, групп файлов, и папок. В частности, доступные здесь функции позволяют копировать, перемещать и удалять файлы и папки.</w:t>
      </w:r>
    </w:p>
    <w:p w14:paraId="5B25844A" w14:textId="0B3F11D8" w:rsidR="00B06AC8" w:rsidRPr="00B06AC8" w:rsidRDefault="00B06AC8" w:rsidP="009D20A4">
      <w:pPr>
        <w:suppressAutoHyphens/>
        <w:rPr>
          <w:rFonts w:eastAsia="Times New Roman" w:cs="Times New Roman"/>
        </w:rPr>
      </w:pPr>
      <w:r w:rsidRPr="00B06AC8">
        <w:rPr>
          <w:rFonts w:eastAsia="Times New Roman" w:cs="Times New Roman"/>
        </w:rPr>
        <w:t>Эти функции предоставляют доступ к API реестра Windows для Python. Вместо использования целого числа в качестве дескриптора реестра используется объект дескриптора для обеспечения правильного закрытия дескрипторов, даже если программист пренебрегает их явным закрытием.</w:t>
      </w:r>
    </w:p>
    <w:p w14:paraId="0923E131" w14:textId="594EDD46" w:rsidR="006E5C09" w:rsidRDefault="006E5C09" w:rsidP="009D20A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Были заданы опциональные (необязательные) аргументы, а также функциональный (обязательный) аргумент.</w:t>
      </w:r>
    </w:p>
    <w:p w14:paraId="308850F2" w14:textId="3A251ADB" w:rsidR="006E5C09" w:rsidRDefault="006E5C09" w:rsidP="00751283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каждой опции, которую было необходимо реализовать, был задан ключ и описание. Также для опций по работе с реестром были заданы </w:t>
      </w:r>
      <w:r w:rsidRPr="006E5C09">
        <w:rPr>
          <w:rFonts w:eastAsia="Times New Roman" w:cs="Times New Roman"/>
        </w:rPr>
        <w:t>choices</w:t>
      </w:r>
      <w:r>
        <w:rPr>
          <w:rFonts w:eastAsia="Times New Roman" w:cs="Times New Roman"/>
        </w:rPr>
        <w:t>, чтобы работать с разными папками реестра.</w:t>
      </w:r>
    </w:p>
    <w:p w14:paraId="17BB0C9D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>parser.add_argument('-c', '--create_file', help='</w:t>
      </w:r>
      <w:r w:rsidRPr="006E5C09">
        <w:rPr>
          <w:bCs w:val="0"/>
          <w:szCs w:val="28"/>
        </w:rPr>
        <w:t>создать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файл</w:t>
      </w:r>
      <w:r w:rsidRPr="006E5C09">
        <w:rPr>
          <w:bCs w:val="0"/>
          <w:szCs w:val="28"/>
          <w:lang w:val="en-US"/>
        </w:rPr>
        <w:t>', action='store_true')</w:t>
      </w:r>
    </w:p>
    <w:p w14:paraId="7DDF9FB9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>parser.add_argument('-d', '--delete_file', help='</w:t>
      </w:r>
      <w:r w:rsidRPr="006E5C09">
        <w:rPr>
          <w:bCs w:val="0"/>
          <w:szCs w:val="28"/>
        </w:rPr>
        <w:t>удалить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файл</w:t>
      </w:r>
      <w:r w:rsidRPr="006E5C09">
        <w:rPr>
          <w:bCs w:val="0"/>
          <w:szCs w:val="28"/>
          <w:lang w:val="en-US"/>
        </w:rPr>
        <w:t>', action='store_true')</w:t>
      </w:r>
    </w:p>
    <w:p w14:paraId="06FF815C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>parser.add_argument('-w', '--write_file', help='</w:t>
      </w:r>
      <w:r w:rsidRPr="006E5C09">
        <w:rPr>
          <w:bCs w:val="0"/>
          <w:szCs w:val="28"/>
        </w:rPr>
        <w:t>записать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в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файл</w:t>
      </w:r>
      <w:r w:rsidRPr="006E5C09">
        <w:rPr>
          <w:bCs w:val="0"/>
          <w:szCs w:val="28"/>
          <w:lang w:val="en-US"/>
        </w:rPr>
        <w:t>', action='store_true')</w:t>
      </w:r>
    </w:p>
    <w:p w14:paraId="1312515C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>parser.add_argument('-r', '--read_file', help='</w:t>
      </w:r>
      <w:r w:rsidRPr="006E5C09">
        <w:rPr>
          <w:bCs w:val="0"/>
          <w:szCs w:val="28"/>
        </w:rPr>
        <w:t>прочитать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из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файла</w:t>
      </w:r>
      <w:r w:rsidRPr="006E5C09">
        <w:rPr>
          <w:bCs w:val="0"/>
          <w:szCs w:val="28"/>
          <w:lang w:val="en-US"/>
        </w:rPr>
        <w:t>', action='store_true')</w:t>
      </w:r>
    </w:p>
    <w:p w14:paraId="40C7ECF8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>parser.add_argument('-p', '--copy_file', help='</w:t>
      </w:r>
      <w:r w:rsidRPr="006E5C09">
        <w:rPr>
          <w:bCs w:val="0"/>
          <w:szCs w:val="28"/>
        </w:rPr>
        <w:t>скопировать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файл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из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одной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директории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в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другую</w:t>
      </w:r>
      <w:r w:rsidRPr="006E5C09">
        <w:rPr>
          <w:bCs w:val="0"/>
          <w:szCs w:val="28"/>
          <w:lang w:val="en-US"/>
        </w:rPr>
        <w:t>', action='store_true')</w:t>
      </w:r>
    </w:p>
    <w:p w14:paraId="50DAC8EC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>parser.add_argument('-n', '--rename_file', help='</w:t>
      </w:r>
      <w:r w:rsidRPr="006E5C09">
        <w:rPr>
          <w:bCs w:val="0"/>
          <w:szCs w:val="28"/>
        </w:rPr>
        <w:t>переименовать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файл</w:t>
      </w:r>
      <w:r w:rsidRPr="006E5C09">
        <w:rPr>
          <w:bCs w:val="0"/>
          <w:szCs w:val="28"/>
          <w:lang w:val="en-US"/>
        </w:rPr>
        <w:t>', action='store_true')</w:t>
      </w:r>
    </w:p>
    <w:p w14:paraId="745AF5F9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>parser.add_argument('-C', '--create_key', choices=['HKEY_CURRENT_USER',</w:t>
      </w:r>
    </w:p>
    <w:p w14:paraId="609B5567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'HKEY_LOCAL_MACHINE',</w:t>
      </w:r>
    </w:p>
    <w:p w14:paraId="42284BAD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'HKEY_USERS',</w:t>
      </w:r>
    </w:p>
    <w:p w14:paraId="1EEBFDF9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'HKEY_CLASSES_ROOT',</w:t>
      </w:r>
    </w:p>
    <w:p w14:paraId="5E7AEFEE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'HKEY_CURRENT_CONFIG'], help='</w:t>
      </w:r>
      <w:r w:rsidRPr="006E5C09">
        <w:rPr>
          <w:bCs w:val="0"/>
          <w:szCs w:val="28"/>
        </w:rPr>
        <w:t>создать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ключ</w:t>
      </w:r>
      <w:r w:rsidRPr="006E5C09">
        <w:rPr>
          <w:bCs w:val="0"/>
          <w:szCs w:val="28"/>
          <w:lang w:val="en-US"/>
        </w:rPr>
        <w:t>')</w:t>
      </w:r>
    </w:p>
    <w:p w14:paraId="2D535953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>parser.add_argument('-D', '--delete_key', choices=['HKEY_CURRENT_USER',</w:t>
      </w:r>
    </w:p>
    <w:p w14:paraId="71969326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'HKEY_LOCAL_MACHINE',</w:t>
      </w:r>
    </w:p>
    <w:p w14:paraId="38981C61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'HKEY_USERS',</w:t>
      </w:r>
    </w:p>
    <w:p w14:paraId="3E858D94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'HKEY_CLASSES_ROOT',</w:t>
      </w:r>
    </w:p>
    <w:p w14:paraId="24954687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'HKEY_CURRENT_CONFIG'], help='</w:t>
      </w:r>
      <w:r w:rsidRPr="006E5C09">
        <w:rPr>
          <w:bCs w:val="0"/>
          <w:szCs w:val="28"/>
        </w:rPr>
        <w:t>удалить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ключ</w:t>
      </w:r>
      <w:r w:rsidRPr="006E5C09">
        <w:rPr>
          <w:bCs w:val="0"/>
          <w:szCs w:val="28"/>
          <w:lang w:val="en-US"/>
        </w:rPr>
        <w:t>')</w:t>
      </w:r>
    </w:p>
    <w:p w14:paraId="0DBF61C4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>parser.add_argument('-W', '--write_key',  choices=['HKEY_CURRENT_USER',</w:t>
      </w:r>
    </w:p>
    <w:p w14:paraId="021662F1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'HKEY_LOCAL_MACHINE',</w:t>
      </w:r>
    </w:p>
    <w:p w14:paraId="2FDE56A6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'HKEY_USERS',</w:t>
      </w:r>
    </w:p>
    <w:p w14:paraId="7FAEE064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'HKEY_CLASSES_ROOT',</w:t>
      </w:r>
    </w:p>
    <w:p w14:paraId="72E3551C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'HKEY_CURRENT_CONFIG'],help='</w:t>
      </w:r>
      <w:r w:rsidRPr="006E5C09">
        <w:rPr>
          <w:bCs w:val="0"/>
          <w:szCs w:val="28"/>
        </w:rPr>
        <w:t>записать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значение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в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ключ</w:t>
      </w:r>
      <w:r w:rsidRPr="006E5C09">
        <w:rPr>
          <w:bCs w:val="0"/>
          <w:szCs w:val="28"/>
          <w:lang w:val="en-US"/>
        </w:rPr>
        <w:t>')</w:t>
      </w:r>
    </w:p>
    <w:p w14:paraId="16450BE2" w14:textId="77777777" w:rsidR="006E5C09" w:rsidRP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t xml:space="preserve">                                                                                  # ^^^ optional arguments</w:t>
      </w:r>
    </w:p>
    <w:p w14:paraId="55DA56C8" w14:textId="78962E93" w:rsidR="006E5C09" w:rsidRDefault="006E5C09" w:rsidP="006E5C09">
      <w:pPr>
        <w:pStyle w:val="aff1"/>
        <w:jc w:val="left"/>
        <w:rPr>
          <w:bCs w:val="0"/>
          <w:szCs w:val="28"/>
          <w:lang w:val="en-US"/>
        </w:rPr>
      </w:pPr>
      <w:r w:rsidRPr="006E5C09">
        <w:rPr>
          <w:bCs w:val="0"/>
          <w:szCs w:val="28"/>
          <w:lang w:val="en-US"/>
        </w:rPr>
        <w:lastRenderedPageBreak/>
        <w:t>parser.add_argument('fr_name', help='</w:t>
      </w:r>
      <w:r w:rsidRPr="006E5C09">
        <w:rPr>
          <w:bCs w:val="0"/>
          <w:szCs w:val="28"/>
        </w:rPr>
        <w:t>имя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файла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или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путь</w:t>
      </w:r>
      <w:r w:rsidRPr="006E5C09">
        <w:rPr>
          <w:bCs w:val="0"/>
          <w:szCs w:val="28"/>
          <w:lang w:val="en-US"/>
        </w:rPr>
        <w:t xml:space="preserve"> </w:t>
      </w:r>
      <w:r w:rsidRPr="006E5C09">
        <w:rPr>
          <w:bCs w:val="0"/>
          <w:szCs w:val="28"/>
        </w:rPr>
        <w:t>реестра</w:t>
      </w:r>
      <w:r w:rsidRPr="006E5C09">
        <w:rPr>
          <w:bCs w:val="0"/>
          <w:szCs w:val="28"/>
          <w:lang w:val="en-US"/>
        </w:rPr>
        <w:t>', type=str)       # &lt;&lt;&lt; positional argument</w:t>
      </w:r>
    </w:p>
    <w:p w14:paraId="3485B55D" w14:textId="77777777" w:rsidR="006E5C09" w:rsidRPr="006E5C09" w:rsidRDefault="006E5C09" w:rsidP="006E5C09">
      <w:pPr>
        <w:pStyle w:val="aff1"/>
        <w:jc w:val="left"/>
        <w:rPr>
          <w:lang w:val="en-US"/>
        </w:rPr>
      </w:pPr>
    </w:p>
    <w:p w14:paraId="1B46ACF9" w14:textId="729930EF" w:rsidR="006E5C09" w:rsidRDefault="006E5C09" w:rsidP="006E5C09">
      <w:pPr>
        <w:rPr>
          <w:rFonts w:eastAsia="Times New Roman"/>
        </w:rPr>
      </w:pPr>
      <w:r>
        <w:rPr>
          <w:rFonts w:eastAsia="Times New Roman"/>
        </w:rPr>
        <w:t xml:space="preserve">Далее для каждой функции была создана отдельная процедура </w:t>
      </w:r>
      <w:r>
        <w:rPr>
          <w:rFonts w:eastAsia="Times New Roman"/>
          <w:lang w:val="en-US"/>
        </w:rPr>
        <w:t>def</w:t>
      </w:r>
      <w:r>
        <w:rPr>
          <w:rFonts w:eastAsia="Times New Roman"/>
        </w:rPr>
        <w:t>.</w:t>
      </w:r>
    </w:p>
    <w:p w14:paraId="5174DB06" w14:textId="77777777" w:rsidR="00751283" w:rsidRPr="00751283" w:rsidRDefault="00751283" w:rsidP="00751283">
      <w:pPr>
        <w:rPr>
          <w:rFonts w:eastAsia="Times New Roman"/>
          <w:lang w:val="en-US"/>
        </w:rPr>
      </w:pPr>
      <w:r w:rsidRPr="00751283">
        <w:rPr>
          <w:rFonts w:eastAsia="Times New Roman"/>
          <w:lang w:val="en-US"/>
        </w:rPr>
        <w:t>def func_create_file(name):</w:t>
      </w:r>
    </w:p>
    <w:p w14:paraId="0B036041" w14:textId="77777777" w:rsidR="00751283" w:rsidRPr="00751283" w:rsidRDefault="00751283" w:rsidP="00751283">
      <w:pPr>
        <w:rPr>
          <w:rFonts w:eastAsia="Times New Roman"/>
          <w:lang w:val="en-US"/>
        </w:rPr>
      </w:pPr>
      <w:r w:rsidRPr="00751283">
        <w:rPr>
          <w:rFonts w:eastAsia="Times New Roman"/>
          <w:lang w:val="en-US"/>
        </w:rPr>
        <w:t xml:space="preserve">    f = open(name, 'x')</w:t>
      </w:r>
    </w:p>
    <w:p w14:paraId="1B9066BF" w14:textId="77777777" w:rsidR="00751283" w:rsidRPr="00751283" w:rsidRDefault="00751283" w:rsidP="00751283">
      <w:pPr>
        <w:rPr>
          <w:rFonts w:eastAsia="Times New Roman"/>
          <w:lang w:val="en-US"/>
        </w:rPr>
      </w:pPr>
      <w:r w:rsidRPr="00751283">
        <w:rPr>
          <w:rFonts w:eastAsia="Times New Roman"/>
          <w:lang w:val="en-US"/>
        </w:rPr>
        <w:t xml:space="preserve">    f.close()</w:t>
      </w:r>
    </w:p>
    <w:p w14:paraId="07DE6AF9" w14:textId="0DC26BA8" w:rsidR="00751283" w:rsidRPr="006367DD" w:rsidRDefault="00751283" w:rsidP="00751283">
      <w:pPr>
        <w:rPr>
          <w:rFonts w:eastAsia="Times New Roman"/>
        </w:rPr>
      </w:pPr>
      <w:r w:rsidRPr="00751283">
        <w:rPr>
          <w:rFonts w:eastAsia="Times New Roman"/>
          <w:lang w:val="en-US"/>
        </w:rPr>
        <w:t xml:space="preserve">    return</w:t>
      </w:r>
      <w:r w:rsidRPr="006367DD">
        <w:rPr>
          <w:rFonts w:eastAsia="Times New Roman"/>
        </w:rPr>
        <w:t xml:space="preserve"> 0</w:t>
      </w:r>
    </w:p>
    <w:p w14:paraId="56DB2D27" w14:textId="4B0DCAE1" w:rsidR="006E5C09" w:rsidRDefault="006E5C09" w:rsidP="006E5C09">
      <w:pPr>
        <w:rPr>
          <w:rFonts w:eastAsia="Times New Roman"/>
        </w:rPr>
      </w:pPr>
      <w:r>
        <w:rPr>
          <w:rFonts w:eastAsia="Times New Roman"/>
        </w:rPr>
        <w:t xml:space="preserve">Исполнительный код состоит из конструкции </w:t>
      </w:r>
      <w:r>
        <w:rPr>
          <w:rFonts w:eastAsia="Times New Roman"/>
          <w:lang w:val="en-US"/>
        </w:rPr>
        <w:t>if</w:t>
      </w:r>
      <w:r>
        <w:rPr>
          <w:rFonts w:eastAsia="Times New Roman"/>
        </w:rPr>
        <w:t>-</w:t>
      </w:r>
      <w:r>
        <w:rPr>
          <w:rFonts w:eastAsia="Times New Roman"/>
          <w:lang w:val="en-US"/>
        </w:rPr>
        <w:t>elif</w:t>
      </w:r>
      <w:r w:rsidRPr="006E5C09">
        <w:rPr>
          <w:rFonts w:eastAsia="Times New Roman"/>
        </w:rPr>
        <w:t>,</w:t>
      </w:r>
      <w:r>
        <w:rPr>
          <w:rFonts w:eastAsia="Times New Roman"/>
        </w:rPr>
        <w:t xml:space="preserve"> который обрабатывает введенные аргументы и вызывает нужную функцию.</w:t>
      </w:r>
    </w:p>
    <w:p w14:paraId="5917BEAB" w14:textId="77777777" w:rsidR="00751283" w:rsidRPr="006367DD" w:rsidRDefault="00751283" w:rsidP="00751283">
      <w:pPr>
        <w:rPr>
          <w:rFonts w:eastAsia="Times New Roman"/>
        </w:rPr>
      </w:pPr>
    </w:p>
    <w:p w14:paraId="7EFA8F64" w14:textId="77777777" w:rsidR="00751283" w:rsidRPr="00751283" w:rsidRDefault="00751283" w:rsidP="00751283">
      <w:pPr>
        <w:rPr>
          <w:rFonts w:eastAsia="Times New Roman"/>
          <w:lang w:val="en-US"/>
        </w:rPr>
      </w:pPr>
      <w:r w:rsidRPr="00751283">
        <w:rPr>
          <w:rFonts w:eastAsia="Times New Roman"/>
          <w:lang w:val="en-US"/>
        </w:rPr>
        <w:t>if args.create_file:</w:t>
      </w:r>
    </w:p>
    <w:p w14:paraId="6D5BF765" w14:textId="77777777" w:rsidR="00751283" w:rsidRPr="00751283" w:rsidRDefault="00751283" w:rsidP="00751283">
      <w:pPr>
        <w:rPr>
          <w:rFonts w:eastAsia="Times New Roman"/>
          <w:lang w:val="en-US"/>
        </w:rPr>
      </w:pPr>
      <w:r w:rsidRPr="00751283">
        <w:rPr>
          <w:rFonts w:eastAsia="Times New Roman"/>
          <w:lang w:val="en-US"/>
        </w:rPr>
        <w:t xml:space="preserve">    func_create_file(args.fr_name)</w:t>
      </w:r>
    </w:p>
    <w:p w14:paraId="7C2ED87F" w14:textId="77777777" w:rsidR="00751283" w:rsidRPr="00751283" w:rsidRDefault="00751283" w:rsidP="00751283">
      <w:pPr>
        <w:rPr>
          <w:rFonts w:eastAsia="Times New Roman"/>
          <w:lang w:val="en-US"/>
        </w:rPr>
      </w:pPr>
      <w:r w:rsidRPr="00751283">
        <w:rPr>
          <w:rFonts w:eastAsia="Times New Roman"/>
          <w:lang w:val="en-US"/>
        </w:rPr>
        <w:t>elif args.delete_file:</w:t>
      </w:r>
    </w:p>
    <w:p w14:paraId="6B2CE770" w14:textId="2C347540" w:rsidR="00751283" w:rsidRPr="00751283" w:rsidRDefault="00751283" w:rsidP="00751283">
      <w:pPr>
        <w:rPr>
          <w:rFonts w:eastAsia="Times New Roman"/>
          <w:lang w:val="en-US"/>
        </w:rPr>
      </w:pPr>
      <w:r w:rsidRPr="00751283">
        <w:rPr>
          <w:rFonts w:eastAsia="Times New Roman"/>
          <w:lang w:val="en-US"/>
        </w:rPr>
        <w:t xml:space="preserve">    func_delete_file(args.fr_name)</w:t>
      </w:r>
    </w:p>
    <w:p w14:paraId="02D10DCB" w14:textId="77777777" w:rsidR="00751283" w:rsidRPr="00751283" w:rsidRDefault="00751283" w:rsidP="006E5C09">
      <w:pPr>
        <w:rPr>
          <w:rFonts w:eastAsia="Times New Roman"/>
          <w:lang w:val="en-US"/>
        </w:rPr>
      </w:pPr>
    </w:p>
    <w:p w14:paraId="3866C673" w14:textId="77777777" w:rsidR="00C93DCC" w:rsidRPr="00C93DCC" w:rsidRDefault="00C93DCC" w:rsidP="00111FF9">
      <w:pPr>
        <w:pStyle w:val="a6"/>
      </w:pPr>
      <w:r>
        <w:t>Выводы</w:t>
      </w:r>
    </w:p>
    <w:p w14:paraId="417DEE6B" w14:textId="403ABB9F" w:rsidR="00751283" w:rsidRDefault="00751283" w:rsidP="00751283">
      <w:pPr>
        <w:suppressAutoHyphens/>
        <w:rPr>
          <w:rFonts w:eastAsia="Times New Roman" w:cs="Times New Roman"/>
        </w:rPr>
      </w:pPr>
      <w:r>
        <w:t>Были получены навыки управления файловой системой и реестром с использованием языка программирования Python.</w:t>
      </w:r>
    </w:p>
    <w:p w14:paraId="7FCF14CE" w14:textId="465E12B4" w:rsidR="0096520E" w:rsidRDefault="0096520E" w:rsidP="00751283">
      <w:pPr>
        <w:suppressAutoHyphens/>
        <w:ind w:firstLine="0"/>
        <w:rPr>
          <w:rFonts w:eastAsia="Times New Roman" w:cs="Times New Roman"/>
        </w:rPr>
      </w:pPr>
    </w:p>
    <w:p w14:paraId="041F256F" w14:textId="33F8A56A" w:rsidR="0096520E" w:rsidRDefault="0096520E" w:rsidP="0096520E">
      <w:pPr>
        <w:pStyle w:val="a6"/>
      </w:pPr>
      <w:r>
        <w:t>Контрольные вопросы</w:t>
      </w:r>
    </w:p>
    <w:p w14:paraId="64EEA00C" w14:textId="41162048" w:rsidR="0096520E" w:rsidRPr="00C4510F" w:rsidRDefault="0096520E" w:rsidP="00C4510F">
      <w:pPr>
        <w:pStyle w:val="a6"/>
        <w:numPr>
          <w:ilvl w:val="0"/>
          <w:numId w:val="32"/>
        </w:numPr>
        <w:rPr>
          <w:b w:val="0"/>
          <w:bCs/>
        </w:rPr>
      </w:pPr>
      <w:r w:rsidRPr="0096520E">
        <w:rPr>
          <w:b w:val="0"/>
          <w:bCs/>
        </w:rPr>
        <w:t>Компилируемый язык — это такой язык, что программа, будучи скомпилированной, содержит инструкции целевой машины; этот машинный код непонятен людям. Примеры истинных компилируемых языков: C, C++, Erlang, Haskell, Rust и Go.</w:t>
      </w:r>
      <w:r w:rsidR="00751283">
        <w:rPr>
          <w:b w:val="0"/>
          <w:bCs/>
        </w:rPr>
        <w:t xml:space="preserve"> </w:t>
      </w:r>
      <w:r w:rsidR="00C4510F">
        <w:rPr>
          <w:b w:val="0"/>
          <w:bCs/>
        </w:rPr>
        <w:t xml:space="preserve">Преимущества: </w:t>
      </w:r>
      <w:r w:rsidR="00C4510F" w:rsidRPr="00C4510F">
        <w:rPr>
          <w:b w:val="0"/>
          <w:bCs/>
        </w:rPr>
        <w:t>Программы, скомпилированные в машинный код, как правило, работают быстрее, чем интерпретируемый код. Это связано с тем, что процесс перевода кода во время выполнения увеличивает накладные расходы и может привести к замедлению работы программы в целом.</w:t>
      </w:r>
      <w:r w:rsidR="00C4510F">
        <w:rPr>
          <w:b w:val="0"/>
          <w:bCs/>
        </w:rPr>
        <w:t xml:space="preserve"> </w:t>
      </w:r>
      <w:r w:rsidR="00751283">
        <w:rPr>
          <w:b w:val="0"/>
          <w:bCs/>
        </w:rPr>
        <w:t xml:space="preserve">Недостатки: </w:t>
      </w:r>
      <w:r>
        <w:rPr>
          <w:b w:val="0"/>
          <w:bCs/>
        </w:rPr>
        <w:t xml:space="preserve"> </w:t>
      </w:r>
      <w:r w:rsidR="00C4510F" w:rsidRPr="00C4510F">
        <w:rPr>
          <w:b w:val="0"/>
          <w:bCs/>
        </w:rPr>
        <w:t xml:space="preserve">Дополнительное время, необходимое для завершения всего этапа компиляции перед </w:t>
      </w:r>
      <w:r w:rsidR="00C4510F" w:rsidRPr="00C4510F">
        <w:rPr>
          <w:b w:val="0"/>
          <w:bCs/>
        </w:rPr>
        <w:lastRenderedPageBreak/>
        <w:t>тестированием</w:t>
      </w:r>
      <w:r w:rsidR="00C4510F">
        <w:rPr>
          <w:b w:val="0"/>
          <w:bCs/>
        </w:rPr>
        <w:t xml:space="preserve"> и з</w:t>
      </w:r>
      <w:r w:rsidR="00C4510F" w:rsidRPr="00C4510F">
        <w:rPr>
          <w:b w:val="0"/>
          <w:bCs/>
        </w:rPr>
        <w:t>ависимость сгенерированного двоичного кода от платформы</w:t>
      </w:r>
      <w:r w:rsidR="00C4510F">
        <w:rPr>
          <w:b w:val="0"/>
          <w:bCs/>
        </w:rPr>
        <w:t xml:space="preserve">. </w:t>
      </w:r>
      <w:r w:rsidRPr="00C4510F">
        <w:rPr>
          <w:b w:val="0"/>
          <w:bCs/>
        </w:rPr>
        <w:t xml:space="preserve">Интерпретируемый же язык — это такой, в котором инструкции не исполняются целевой машиной, а считываются и исполняются другой программой (которая обычно написана на языке целевой машины). Примеры популярных интерпретируемых языков: </w:t>
      </w:r>
      <w:r w:rsidR="00751283" w:rsidRPr="00C4510F">
        <w:rPr>
          <w:b w:val="0"/>
          <w:bCs/>
          <w:lang w:val="en-US"/>
        </w:rPr>
        <w:t>Basic</w:t>
      </w:r>
      <w:r w:rsidR="00751283" w:rsidRPr="00C4510F">
        <w:rPr>
          <w:b w:val="0"/>
          <w:bCs/>
        </w:rPr>
        <w:t xml:space="preserve">, </w:t>
      </w:r>
      <w:r w:rsidRPr="00C4510F">
        <w:rPr>
          <w:b w:val="0"/>
          <w:bCs/>
        </w:rPr>
        <w:t>PHP, Ruby, Python и JavaScript.</w:t>
      </w:r>
      <w:r w:rsidR="00751283" w:rsidRPr="00C4510F">
        <w:rPr>
          <w:b w:val="0"/>
          <w:bCs/>
        </w:rPr>
        <w:t xml:space="preserve"> Достоинства: </w:t>
      </w:r>
      <w:r w:rsidR="00C4510F">
        <w:rPr>
          <w:b w:val="0"/>
          <w:bCs/>
        </w:rPr>
        <w:t>и</w:t>
      </w:r>
      <w:r w:rsidR="00C4510F" w:rsidRPr="00C4510F">
        <w:rPr>
          <w:b w:val="0"/>
          <w:bCs/>
        </w:rPr>
        <w:t>нтерпретируемые языки, как правило, более гибкие и часто предлагают такие функции, как динамическая типизация и меньший размер программы. Кроме того, поскольку интерпретаторы сами выполняют исходный программный код, сам код не зависит от платформы</w:t>
      </w:r>
      <w:r w:rsidR="00751283" w:rsidRPr="00C4510F">
        <w:rPr>
          <w:b w:val="0"/>
          <w:bCs/>
        </w:rPr>
        <w:t>. Недостатки: большое время выполнения кода.</w:t>
      </w:r>
    </w:p>
    <w:p w14:paraId="2AF537F5" w14:textId="308E1621" w:rsidR="009D20A4" w:rsidRPr="009D20A4" w:rsidRDefault="009D20A4" w:rsidP="0096520E">
      <w:pPr>
        <w:pStyle w:val="a6"/>
        <w:numPr>
          <w:ilvl w:val="0"/>
          <w:numId w:val="32"/>
        </w:numPr>
        <w:rPr>
          <w:b w:val="0"/>
          <w:bCs/>
        </w:rPr>
      </w:pPr>
      <w:r>
        <w:rPr>
          <w:b w:val="0"/>
          <w:bCs/>
          <w:lang w:val="en-US"/>
        </w:rPr>
        <w:t>Input</w:t>
      </w:r>
      <w:r w:rsidRPr="009D20A4">
        <w:rPr>
          <w:b w:val="0"/>
          <w:bCs/>
        </w:rPr>
        <w:t xml:space="preserve">(), </w:t>
      </w:r>
      <w:r>
        <w:rPr>
          <w:b w:val="0"/>
          <w:bCs/>
        </w:rPr>
        <w:t xml:space="preserve">а также с помощью модулей </w:t>
      </w:r>
      <w:r>
        <w:rPr>
          <w:b w:val="0"/>
          <w:bCs/>
          <w:lang w:val="en-US"/>
        </w:rPr>
        <w:t>sys</w:t>
      </w:r>
      <w:r w:rsidRPr="009D20A4">
        <w:rPr>
          <w:b w:val="0"/>
          <w:bCs/>
        </w:rPr>
        <w:t xml:space="preserve">, </w:t>
      </w:r>
      <w:r>
        <w:rPr>
          <w:b w:val="0"/>
          <w:bCs/>
          <w:lang w:val="en-US"/>
        </w:rPr>
        <w:t>getopt</w:t>
      </w:r>
      <w:r w:rsidRPr="009D20A4">
        <w:rPr>
          <w:b w:val="0"/>
          <w:bCs/>
        </w:rPr>
        <w:t xml:space="preserve"> </w:t>
      </w:r>
      <w:r>
        <w:rPr>
          <w:b w:val="0"/>
          <w:bCs/>
        </w:rPr>
        <w:t xml:space="preserve">и </w:t>
      </w:r>
      <w:r>
        <w:rPr>
          <w:b w:val="0"/>
          <w:bCs/>
          <w:lang w:val="en-US"/>
        </w:rPr>
        <w:t>optparse</w:t>
      </w:r>
      <w:r w:rsidRPr="009D20A4">
        <w:rPr>
          <w:b w:val="0"/>
          <w:bCs/>
        </w:rPr>
        <w:t>.</w:t>
      </w:r>
    </w:p>
    <w:p w14:paraId="6088FD35" w14:textId="1A988B29" w:rsidR="0096520E" w:rsidRDefault="0096520E" w:rsidP="0096520E">
      <w:pPr>
        <w:pStyle w:val="a6"/>
        <w:numPr>
          <w:ilvl w:val="0"/>
          <w:numId w:val="32"/>
        </w:numPr>
        <w:rPr>
          <w:b w:val="0"/>
          <w:bCs/>
        </w:rPr>
      </w:pPr>
      <w:r>
        <w:rPr>
          <w:b w:val="0"/>
          <w:bCs/>
        </w:rPr>
        <w:t xml:space="preserve">Конструкция </w:t>
      </w:r>
      <w:r w:rsidR="009D20A4" w:rsidRPr="009D20A4">
        <w:rPr>
          <w:b w:val="0"/>
          <w:bCs/>
          <w:lang w:val="en-US"/>
        </w:rPr>
        <w:t>with</w:t>
      </w:r>
      <w:r w:rsidR="009D20A4" w:rsidRPr="009D20A4">
        <w:rPr>
          <w:b w:val="0"/>
          <w:bCs/>
        </w:rPr>
        <w:t xml:space="preserve"> </w:t>
      </w:r>
      <w:r w:rsidR="009D20A4" w:rsidRPr="009D20A4">
        <w:rPr>
          <w:b w:val="0"/>
          <w:bCs/>
          <w:lang w:val="en-US"/>
        </w:rPr>
        <w:t>open</w:t>
      </w:r>
      <w:r w:rsidR="009D20A4" w:rsidRPr="009D20A4">
        <w:rPr>
          <w:b w:val="0"/>
          <w:bCs/>
        </w:rPr>
        <w:t>(‘</w:t>
      </w:r>
      <w:r w:rsidR="009D20A4" w:rsidRPr="009D20A4">
        <w:rPr>
          <w:b w:val="0"/>
          <w:bCs/>
          <w:lang w:val="en-US"/>
        </w:rPr>
        <w:t>test</w:t>
      </w:r>
      <w:r w:rsidR="009D20A4" w:rsidRPr="009D20A4">
        <w:rPr>
          <w:b w:val="0"/>
          <w:bCs/>
        </w:rPr>
        <w:t>.</w:t>
      </w:r>
      <w:r w:rsidR="009D20A4" w:rsidRPr="009D20A4">
        <w:rPr>
          <w:b w:val="0"/>
          <w:bCs/>
          <w:lang w:val="en-US"/>
        </w:rPr>
        <w:t>txt</w:t>
      </w:r>
      <w:r w:rsidR="009D20A4" w:rsidRPr="009D20A4">
        <w:rPr>
          <w:b w:val="0"/>
          <w:bCs/>
        </w:rPr>
        <w:t>’, ‘</w:t>
      </w:r>
      <w:r w:rsidR="009D20A4" w:rsidRPr="009D20A4">
        <w:rPr>
          <w:b w:val="0"/>
          <w:bCs/>
          <w:lang w:val="en-US"/>
        </w:rPr>
        <w:t>r</w:t>
      </w:r>
      <w:r w:rsidR="009D20A4" w:rsidRPr="009D20A4">
        <w:rPr>
          <w:b w:val="0"/>
          <w:bCs/>
        </w:rPr>
        <w:t xml:space="preserve">’) </w:t>
      </w:r>
      <w:r w:rsidR="009D20A4" w:rsidRPr="009D20A4">
        <w:rPr>
          <w:b w:val="0"/>
          <w:bCs/>
          <w:lang w:val="en-US"/>
        </w:rPr>
        <w:t>as</w:t>
      </w:r>
      <w:r w:rsidR="009D20A4" w:rsidRPr="009D20A4">
        <w:rPr>
          <w:b w:val="0"/>
          <w:bCs/>
        </w:rPr>
        <w:t xml:space="preserve"> </w:t>
      </w:r>
      <w:r w:rsidR="009D20A4" w:rsidRPr="009D20A4">
        <w:rPr>
          <w:b w:val="0"/>
          <w:bCs/>
          <w:lang w:val="en-US"/>
        </w:rPr>
        <w:t>fd</w:t>
      </w:r>
      <w:r w:rsidRPr="0096520E">
        <w:rPr>
          <w:b w:val="0"/>
          <w:bCs/>
        </w:rPr>
        <w:t xml:space="preserve"> </w:t>
      </w:r>
      <w:r>
        <w:rPr>
          <w:b w:val="0"/>
          <w:bCs/>
        </w:rPr>
        <w:t xml:space="preserve">принудительно вызывает </w:t>
      </w:r>
      <w:r w:rsidR="009D20A4">
        <w:rPr>
          <w:b w:val="0"/>
          <w:bCs/>
        </w:rPr>
        <w:t xml:space="preserve">функцию закрытия файла. Для </w:t>
      </w:r>
      <w:r w:rsidR="009D20A4" w:rsidRPr="009D20A4">
        <w:rPr>
          <w:b w:val="0"/>
          <w:bCs/>
        </w:rPr>
        <w:t>fd = open(‘test.txt’, ‘r’)</w:t>
      </w:r>
      <w:r w:rsidR="009D20A4">
        <w:rPr>
          <w:b w:val="0"/>
          <w:bCs/>
        </w:rPr>
        <w:t xml:space="preserve"> необходимо вызывать функцию </w:t>
      </w:r>
      <w:r w:rsidR="009D20A4" w:rsidRPr="009D20A4">
        <w:rPr>
          <w:b w:val="0"/>
          <w:bCs/>
        </w:rPr>
        <w:t>fd.close()</w:t>
      </w:r>
      <w:r w:rsidR="009D20A4">
        <w:rPr>
          <w:b w:val="0"/>
          <w:bCs/>
        </w:rPr>
        <w:t>.</w:t>
      </w:r>
    </w:p>
    <w:p w14:paraId="5A4B59F4" w14:textId="77777777" w:rsidR="00942709" w:rsidRPr="00942709" w:rsidRDefault="009D20A4" w:rsidP="00942709">
      <w:pPr>
        <w:pStyle w:val="a6"/>
        <w:numPr>
          <w:ilvl w:val="0"/>
          <w:numId w:val="32"/>
        </w:numPr>
        <w:rPr>
          <w:b w:val="0"/>
          <w:bCs/>
        </w:rPr>
      </w:pPr>
      <w:r w:rsidRPr="009D20A4">
        <w:rPr>
          <w:b w:val="0"/>
          <w:bCs/>
        </w:rPr>
        <w:t>В языке программирования Python подключение пакетов и модулей осуществляется с помощью import. Это позволяет распределять код по логическим "узлам" приложения(модели данных, обработчики, и тп.), что позволяет получить менее нагруженные кодом файлы</w:t>
      </w:r>
      <w:r w:rsidR="00942709" w:rsidRPr="00942709">
        <w:rPr>
          <w:b w:val="0"/>
          <w:bCs/>
        </w:rPr>
        <w:t xml:space="preserve">. </w:t>
      </w:r>
      <w:r w:rsidR="00942709">
        <w:rPr>
          <w:b w:val="0"/>
          <w:bCs/>
        </w:rPr>
        <w:br/>
      </w:r>
      <w:r w:rsidR="00942709" w:rsidRPr="00942709">
        <w:rPr>
          <w:b w:val="0"/>
          <w:bCs/>
        </w:rPr>
        <w:t>методы установки пакетов Python:</w:t>
      </w:r>
    </w:p>
    <w:p w14:paraId="42333ABF" w14:textId="3401610F" w:rsidR="00942709" w:rsidRPr="00942709" w:rsidRDefault="00786F89" w:rsidP="00942709">
      <w:pPr>
        <w:pStyle w:val="a6"/>
        <w:numPr>
          <w:ilvl w:val="0"/>
          <w:numId w:val="33"/>
        </w:numPr>
        <w:rPr>
          <w:b w:val="0"/>
          <w:bCs/>
        </w:rPr>
      </w:pPr>
      <w:r>
        <w:rPr>
          <w:b w:val="0"/>
          <w:bCs/>
        </w:rPr>
        <w:t>Е</w:t>
      </w:r>
      <w:r w:rsidR="00942709" w:rsidRPr="00942709">
        <w:rPr>
          <w:b w:val="0"/>
          <w:bCs/>
        </w:rPr>
        <w:t>easy_install</w:t>
      </w:r>
    </w:p>
    <w:p w14:paraId="22006493" w14:textId="243891A2" w:rsidR="0096520E" w:rsidRDefault="00942709" w:rsidP="00942709">
      <w:pPr>
        <w:pStyle w:val="a6"/>
        <w:numPr>
          <w:ilvl w:val="0"/>
          <w:numId w:val="33"/>
        </w:numPr>
        <w:rPr>
          <w:b w:val="0"/>
          <w:bCs/>
        </w:rPr>
      </w:pPr>
      <w:r w:rsidRPr="00942709">
        <w:rPr>
          <w:b w:val="0"/>
          <w:bCs/>
        </w:rPr>
        <w:t>pip</w:t>
      </w:r>
    </w:p>
    <w:p w14:paraId="2937C347" w14:textId="4CDC7FE9" w:rsidR="00942709" w:rsidRDefault="00942709" w:rsidP="00942709">
      <w:pPr>
        <w:pStyle w:val="a6"/>
        <w:numPr>
          <w:ilvl w:val="0"/>
          <w:numId w:val="0"/>
        </w:numPr>
        <w:ind w:left="1211"/>
        <w:rPr>
          <w:b w:val="0"/>
          <w:bCs/>
        </w:rPr>
      </w:pPr>
      <w:r>
        <w:rPr>
          <w:b w:val="0"/>
          <w:bCs/>
        </w:rPr>
        <w:t>Ч</w:t>
      </w:r>
      <w:r w:rsidRPr="00942709">
        <w:rPr>
          <w:b w:val="0"/>
          <w:bCs/>
        </w:rPr>
        <w:t>тобы использовать </w:t>
      </w:r>
      <w:hyperlink r:id="rId9" w:history="1">
        <w:r w:rsidRPr="00942709">
          <w:rPr>
            <w:rStyle w:val="aff5"/>
            <w:b w:val="0"/>
            <w:bCs/>
            <w:color w:val="000000" w:themeColor="text1"/>
            <w:u w:val="none"/>
          </w:rPr>
          <w:t>easy_install</w:t>
        </w:r>
      </w:hyperlink>
      <w:r w:rsidRPr="00942709">
        <w:rPr>
          <w:b w:val="0"/>
          <w:bCs/>
          <w:color w:val="000000" w:themeColor="text1"/>
        </w:rPr>
        <w:t xml:space="preserve">, </w:t>
      </w:r>
      <w:r w:rsidRPr="00942709">
        <w:rPr>
          <w:b w:val="0"/>
          <w:bCs/>
        </w:rPr>
        <w:t xml:space="preserve">вам сначала нужно установить setuptools. Чтобы сделать это, </w:t>
      </w:r>
      <w:r>
        <w:rPr>
          <w:b w:val="0"/>
          <w:bCs/>
        </w:rPr>
        <w:t>необходимо</w:t>
      </w:r>
      <w:r w:rsidRPr="00942709">
        <w:rPr>
          <w:b w:val="0"/>
          <w:bCs/>
        </w:rPr>
        <w:t xml:space="preserve"> скачать tar или zip файл с PyPI, и извлечь его в системе.</w:t>
      </w:r>
    </w:p>
    <w:p w14:paraId="6AA03548" w14:textId="4ED2388A" w:rsidR="00942709" w:rsidRPr="00942709" w:rsidRDefault="00942709" w:rsidP="00942709">
      <w:pPr>
        <w:pStyle w:val="a6"/>
        <w:numPr>
          <w:ilvl w:val="0"/>
          <w:numId w:val="0"/>
        </w:numPr>
        <w:ind w:left="1211"/>
        <w:rPr>
          <w:b w:val="0"/>
          <w:bCs/>
        </w:rPr>
      </w:pPr>
      <w:r w:rsidRPr="00942709">
        <w:rPr>
          <w:b w:val="0"/>
          <w:bCs/>
        </w:rPr>
        <w:t>Если нужно начать установку пакета при помощи easy_install, нужно сделать следующее:</w:t>
      </w:r>
    </w:p>
    <w:p w14:paraId="4223E34A" w14:textId="548CCFD5" w:rsidR="00942709" w:rsidRPr="0058068E" w:rsidRDefault="00942709" w:rsidP="00942709">
      <w:pPr>
        <w:pStyle w:val="a6"/>
        <w:numPr>
          <w:ilvl w:val="0"/>
          <w:numId w:val="0"/>
        </w:numPr>
        <w:ind w:left="1211"/>
      </w:pPr>
      <w:r w:rsidRPr="0058068E">
        <w:t>easy_install package_name</w:t>
      </w:r>
    </w:p>
    <w:p w14:paraId="390DEFFA" w14:textId="373513C4" w:rsidR="00942709" w:rsidRDefault="00942709" w:rsidP="00942709">
      <w:pPr>
        <w:pStyle w:val="a6"/>
        <w:numPr>
          <w:ilvl w:val="0"/>
          <w:numId w:val="0"/>
        </w:numPr>
        <w:ind w:left="1211"/>
        <w:rPr>
          <w:b w:val="0"/>
          <w:bCs/>
        </w:rPr>
      </w:pPr>
      <w:r w:rsidRPr="00942709">
        <w:rPr>
          <w:b w:val="0"/>
          <w:bCs/>
        </w:rPr>
        <w:t>easy_install попытается скачать пакет с PyPI, скомпилировать его (если нужно) и установить его. Если зай</w:t>
      </w:r>
      <w:r w:rsidR="0058068E">
        <w:rPr>
          <w:b w:val="0"/>
          <w:bCs/>
        </w:rPr>
        <w:t>ти</w:t>
      </w:r>
      <w:r w:rsidRPr="00942709">
        <w:rPr>
          <w:b w:val="0"/>
          <w:bCs/>
        </w:rPr>
        <w:t xml:space="preserve"> в свою директорию site-packages, </w:t>
      </w:r>
      <w:r w:rsidR="0058068E">
        <w:rPr>
          <w:b w:val="0"/>
          <w:bCs/>
        </w:rPr>
        <w:lastRenderedPageBreak/>
        <w:t>можно найти</w:t>
      </w:r>
      <w:r w:rsidRPr="00942709">
        <w:rPr>
          <w:b w:val="0"/>
          <w:bCs/>
        </w:rPr>
        <w:t xml:space="preserve"> файл под названием easy-install.pth, который содержит доступ ко всем пакетам, установленным через easy_install. Python использует этот файл, чтобы помочь в импорте модуля или пакета. </w:t>
      </w:r>
      <w:r w:rsidR="0058068E">
        <w:rPr>
          <w:b w:val="0"/>
          <w:bCs/>
        </w:rPr>
        <w:t>Можно</w:t>
      </w:r>
      <w:r w:rsidRPr="00942709">
        <w:rPr>
          <w:b w:val="0"/>
          <w:bCs/>
        </w:rPr>
        <w:t xml:space="preserve"> указать easy_install на установку через URL или через путь на вашем компьютере. easy_install также может выполнить установку прямиком из файла tar. </w:t>
      </w:r>
      <w:r w:rsidR="0058068E">
        <w:rPr>
          <w:b w:val="0"/>
          <w:bCs/>
        </w:rPr>
        <w:t>Также можно</w:t>
      </w:r>
      <w:r w:rsidRPr="00942709">
        <w:rPr>
          <w:b w:val="0"/>
          <w:bCs/>
        </w:rPr>
        <w:t xml:space="preserve"> использовать easy_install для обновления пакета, воспользовавшись функцией upgrade (или–U). И наконец, </w:t>
      </w:r>
      <w:r w:rsidR="0058068E">
        <w:rPr>
          <w:b w:val="0"/>
          <w:bCs/>
        </w:rPr>
        <w:t>можно</w:t>
      </w:r>
      <w:r w:rsidRPr="00942709">
        <w:rPr>
          <w:b w:val="0"/>
          <w:bCs/>
        </w:rPr>
        <w:t xml:space="preserve"> использовать easy_install для установки файла egg файлов.</w:t>
      </w:r>
    </w:p>
    <w:p w14:paraId="6837A485" w14:textId="2F99372C" w:rsidR="0058068E" w:rsidRPr="0058068E" w:rsidRDefault="0058068E" w:rsidP="0058068E">
      <w:pPr>
        <w:pStyle w:val="a6"/>
        <w:numPr>
          <w:ilvl w:val="0"/>
          <w:numId w:val="0"/>
        </w:numPr>
        <w:ind w:left="1211"/>
        <w:rPr>
          <w:b w:val="0"/>
          <w:bCs/>
        </w:rPr>
      </w:pPr>
      <w:r>
        <w:rPr>
          <w:b w:val="0"/>
          <w:bCs/>
        </w:rPr>
        <w:t xml:space="preserve">Чтобы установить </w:t>
      </w:r>
      <w:r>
        <w:rPr>
          <w:b w:val="0"/>
          <w:bCs/>
          <w:lang w:val="en-US"/>
        </w:rPr>
        <w:t>pip</w:t>
      </w:r>
      <w:r w:rsidRPr="0058068E">
        <w:rPr>
          <w:b w:val="0"/>
          <w:bCs/>
        </w:rPr>
        <w:t>,</w:t>
      </w:r>
      <w:r>
        <w:rPr>
          <w:b w:val="0"/>
          <w:bCs/>
        </w:rPr>
        <w:t xml:space="preserve"> необходимо</w:t>
      </w:r>
      <w:r w:rsidRPr="0058068E">
        <w:rPr>
          <w:b w:val="0"/>
          <w:bCs/>
        </w:rPr>
        <w:t xml:space="preserve"> зайти в PyPI, но вместо того, чтобы скачать пакет и запустить его скрипт setup.py, </w:t>
      </w:r>
      <w:r>
        <w:rPr>
          <w:b w:val="0"/>
          <w:bCs/>
        </w:rPr>
        <w:t>можно</w:t>
      </w:r>
      <w:r w:rsidRPr="0058068E">
        <w:rPr>
          <w:b w:val="0"/>
          <w:bCs/>
        </w:rPr>
        <w:t xml:space="preserve"> скачать скрипт под названием get-pip.py. После этого </w:t>
      </w:r>
      <w:r>
        <w:rPr>
          <w:b w:val="0"/>
          <w:bCs/>
        </w:rPr>
        <w:t>необходимо выполнить:</w:t>
      </w:r>
    </w:p>
    <w:p w14:paraId="443D0AF7" w14:textId="77777777" w:rsidR="0058068E" w:rsidRPr="0058068E" w:rsidRDefault="0058068E" w:rsidP="0058068E">
      <w:pPr>
        <w:pStyle w:val="a6"/>
        <w:numPr>
          <w:ilvl w:val="0"/>
          <w:numId w:val="0"/>
        </w:numPr>
        <w:ind w:left="1211"/>
      </w:pPr>
      <w:r w:rsidRPr="0058068E">
        <w:t>python get-pip.py</w:t>
      </w:r>
    </w:p>
    <w:p w14:paraId="5A3D0893" w14:textId="77777777" w:rsidR="0058068E" w:rsidRDefault="0058068E" w:rsidP="0058068E">
      <w:pPr>
        <w:pStyle w:val="a6"/>
        <w:numPr>
          <w:ilvl w:val="0"/>
          <w:numId w:val="0"/>
        </w:numPr>
        <w:ind w:left="432" w:firstLine="419"/>
        <w:rPr>
          <w:b w:val="0"/>
          <w:bCs/>
        </w:rPr>
      </w:pPr>
    </w:p>
    <w:p w14:paraId="4C335F95" w14:textId="77777777" w:rsidR="00942709" w:rsidRPr="00942709" w:rsidRDefault="00942709" w:rsidP="00942709">
      <w:pPr>
        <w:pStyle w:val="a6"/>
        <w:numPr>
          <w:ilvl w:val="0"/>
          <w:numId w:val="0"/>
        </w:numPr>
        <w:ind w:left="1211"/>
        <w:rPr>
          <w:b w:val="0"/>
          <w:bCs/>
        </w:rPr>
      </w:pPr>
    </w:p>
    <w:p w14:paraId="33F8BAE2" w14:textId="77777777" w:rsidR="00AE1FDE" w:rsidRDefault="00D740EB" w:rsidP="00D740EB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8265075" w14:textId="77777777" w:rsidR="00D740EB" w:rsidRDefault="00D740EB" w:rsidP="00D740EB">
      <w:pPr>
        <w:pStyle w:val="afb"/>
      </w:pPr>
      <w:bookmarkStart w:id="0" w:name="_Toc35945238"/>
      <w:r>
        <w:lastRenderedPageBreak/>
        <w:t>ПРИЛОЖЕНИЕ А</w:t>
      </w:r>
      <w:bookmarkEnd w:id="0"/>
    </w:p>
    <w:p w14:paraId="20E988F9" w14:textId="1D0878C3" w:rsidR="00D740EB" w:rsidRPr="00A62693" w:rsidRDefault="00D740EB" w:rsidP="00D740EB">
      <w:pPr>
        <w:ind w:firstLine="709"/>
      </w:pPr>
      <w:r w:rsidRPr="00A62693">
        <w:t>Листинг программы «</w:t>
      </w:r>
      <w:r w:rsidR="009D20A4">
        <w:t>Управление ФС/реестром посредством CLI</w:t>
      </w:r>
      <w:r w:rsidR="009D20A4" w:rsidRPr="0096520E">
        <w:t xml:space="preserve"> </w:t>
      </w:r>
      <w:r w:rsidR="009D20A4">
        <w:t>приложения на ЯП Pytho</w:t>
      </w:r>
      <w:r w:rsidR="009D20A4">
        <w:rPr>
          <w:lang w:val="en-US"/>
        </w:rPr>
        <w:t>n</w:t>
      </w:r>
      <w:r w:rsidRPr="00A62693">
        <w:t>»</w:t>
      </w:r>
    </w:p>
    <w:p w14:paraId="3B3A6B3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import argparse</w:t>
      </w:r>
    </w:p>
    <w:p w14:paraId="4B309B36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import os</w:t>
      </w:r>
    </w:p>
    <w:p w14:paraId="22BF4C3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import shutil</w:t>
      </w:r>
    </w:p>
    <w:p w14:paraId="1FDBE5E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import winreg</w:t>
      </w:r>
    </w:p>
    <w:p w14:paraId="520E7A92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108115B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parser = argparse.ArgumentParser()</w:t>
      </w:r>
    </w:p>
    <w:p w14:paraId="432B1626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66FD95A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parser.add_argument('-c', '--create_file', help='</w:t>
      </w:r>
      <w:r w:rsidRPr="009D20A4">
        <w:rPr>
          <w:rFonts w:ascii="Courier New" w:eastAsia="Times New Roman" w:hAnsi="Courier New" w:cs="Times New Roman"/>
          <w:sz w:val="24"/>
        </w:rPr>
        <w:t>создать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файл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', action='store_true')</w:t>
      </w:r>
    </w:p>
    <w:p w14:paraId="29623BEC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parser.add_argument('-d', '--delete_file', help='</w:t>
      </w:r>
      <w:r w:rsidRPr="009D20A4">
        <w:rPr>
          <w:rFonts w:ascii="Courier New" w:eastAsia="Times New Roman" w:hAnsi="Courier New" w:cs="Times New Roman"/>
          <w:sz w:val="24"/>
        </w:rPr>
        <w:t>удалить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файл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', action='store_true')</w:t>
      </w:r>
    </w:p>
    <w:p w14:paraId="38A19EE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parser.add_argument('-w', '--write_file', help='</w:t>
      </w:r>
      <w:r w:rsidRPr="009D20A4">
        <w:rPr>
          <w:rFonts w:ascii="Courier New" w:eastAsia="Times New Roman" w:hAnsi="Courier New" w:cs="Times New Roman"/>
          <w:sz w:val="24"/>
        </w:rPr>
        <w:t>записать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в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файл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', action='store_true')</w:t>
      </w:r>
    </w:p>
    <w:p w14:paraId="2B5AF44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parser.add_argument('-r', '--read_file', help='</w:t>
      </w:r>
      <w:r w:rsidRPr="009D20A4">
        <w:rPr>
          <w:rFonts w:ascii="Courier New" w:eastAsia="Times New Roman" w:hAnsi="Courier New" w:cs="Times New Roman"/>
          <w:sz w:val="24"/>
        </w:rPr>
        <w:t>прочитать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из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файла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', action='store_true')</w:t>
      </w:r>
    </w:p>
    <w:p w14:paraId="5B59AC7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parser.add_argument('-p', '--copy_file', help='</w:t>
      </w:r>
      <w:r w:rsidRPr="009D20A4">
        <w:rPr>
          <w:rFonts w:ascii="Courier New" w:eastAsia="Times New Roman" w:hAnsi="Courier New" w:cs="Times New Roman"/>
          <w:sz w:val="24"/>
        </w:rPr>
        <w:t>скопировать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файл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из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одной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директории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в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другую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', action='store_true')</w:t>
      </w:r>
    </w:p>
    <w:p w14:paraId="1A395FC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parser.add_argument('-n', '--rename_file', help='</w:t>
      </w:r>
      <w:r w:rsidRPr="009D20A4">
        <w:rPr>
          <w:rFonts w:ascii="Courier New" w:eastAsia="Times New Roman" w:hAnsi="Courier New" w:cs="Times New Roman"/>
          <w:sz w:val="24"/>
        </w:rPr>
        <w:t>переименовать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файл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', action='store_true')</w:t>
      </w:r>
    </w:p>
    <w:p w14:paraId="261CA213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parser.add_argument('-C', '--create_key', choices=['HKEY_CURRENT_USER',</w:t>
      </w:r>
    </w:p>
    <w:p w14:paraId="338276A3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'HKEY_LOCAL_MACHINE',</w:t>
      </w:r>
    </w:p>
    <w:p w14:paraId="2F0E2CD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'HKEY_USERS',</w:t>
      </w:r>
    </w:p>
    <w:p w14:paraId="4DDB4E4F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'HKEY_CLASSES_ROOT',</w:t>
      </w:r>
    </w:p>
    <w:p w14:paraId="7157FF7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'HKEY_CURRENT_CONFIG'], help='</w:t>
      </w:r>
      <w:r w:rsidRPr="009D20A4">
        <w:rPr>
          <w:rFonts w:ascii="Courier New" w:eastAsia="Times New Roman" w:hAnsi="Courier New" w:cs="Times New Roman"/>
          <w:sz w:val="24"/>
        </w:rPr>
        <w:t>создать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ключ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')</w:t>
      </w:r>
    </w:p>
    <w:p w14:paraId="57F179F6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parser.add_argument('-D', '--delete_key', choices=['HKEY_CURRENT_USER',</w:t>
      </w:r>
    </w:p>
    <w:p w14:paraId="65E0AF8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'HKEY_LOCAL_MACHINE',</w:t>
      </w:r>
    </w:p>
    <w:p w14:paraId="77B9B93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'HKEY_USERS',</w:t>
      </w:r>
    </w:p>
    <w:p w14:paraId="2B0416A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'HKEY_CLASSES_ROOT',</w:t>
      </w:r>
    </w:p>
    <w:p w14:paraId="56E6C9A2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'HKEY_CURRENT_CONFIG'], help='</w:t>
      </w:r>
      <w:r w:rsidRPr="009D20A4">
        <w:rPr>
          <w:rFonts w:ascii="Courier New" w:eastAsia="Times New Roman" w:hAnsi="Courier New" w:cs="Times New Roman"/>
          <w:sz w:val="24"/>
        </w:rPr>
        <w:t>удалить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ключ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')</w:t>
      </w:r>
    </w:p>
    <w:p w14:paraId="6ED21D12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parser.add_argument('-W', '--write_key',  choices=['HKEY_CURRENT_USER',</w:t>
      </w:r>
    </w:p>
    <w:p w14:paraId="0DB237D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'HKEY_LOCAL_MACHINE',</w:t>
      </w:r>
    </w:p>
    <w:p w14:paraId="0915408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'HKEY_USERS',</w:t>
      </w:r>
    </w:p>
    <w:p w14:paraId="0F58189D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'HKEY_CLASSES_ROOT',</w:t>
      </w:r>
    </w:p>
    <w:p w14:paraId="41B4F5A8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'HKEY_CURRENT_CONFIG'],help='</w:t>
      </w:r>
      <w:r w:rsidRPr="009D20A4">
        <w:rPr>
          <w:rFonts w:ascii="Courier New" w:eastAsia="Times New Roman" w:hAnsi="Courier New" w:cs="Times New Roman"/>
          <w:sz w:val="24"/>
        </w:rPr>
        <w:t>записать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значение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в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ключ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')</w:t>
      </w:r>
    </w:p>
    <w:p w14:paraId="564117D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                                                                      # ^^^ optional arguments</w:t>
      </w:r>
    </w:p>
    <w:p w14:paraId="1A3C0C2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lastRenderedPageBreak/>
        <w:t>parser.add_argument('fr_name', help='</w:t>
      </w:r>
      <w:r w:rsidRPr="009D20A4">
        <w:rPr>
          <w:rFonts w:ascii="Courier New" w:eastAsia="Times New Roman" w:hAnsi="Courier New" w:cs="Times New Roman"/>
          <w:sz w:val="24"/>
        </w:rPr>
        <w:t>имя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файла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или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путь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реестра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', type=str)       # &lt;&lt;&lt; positional argument</w:t>
      </w:r>
    </w:p>
    <w:p w14:paraId="0CAA78A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02E45626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args = parser.parse_args()</w:t>
      </w:r>
    </w:p>
    <w:p w14:paraId="0CC9A65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2EFFAD88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21B0F4E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def func_create_file(name):</w:t>
      </w:r>
    </w:p>
    <w:p w14:paraId="1CB0A0A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 = open(name, 'x')</w:t>
      </w:r>
    </w:p>
    <w:p w14:paraId="3F0F9DCA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f.close()</w:t>
      </w:r>
    </w:p>
    <w:p w14:paraId="5525274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return 0</w:t>
      </w:r>
    </w:p>
    <w:p w14:paraId="0D60F60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5BCB7AE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2837D72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def func_delete_file(name):</w:t>
      </w:r>
    </w:p>
    <w:p w14:paraId="0144B83A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os.remove(name)</w:t>
      </w:r>
    </w:p>
    <w:p w14:paraId="445C352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return 0</w:t>
      </w:r>
    </w:p>
    <w:p w14:paraId="206F0557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5E2C8B1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6DE0927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def func_write_file(name):</w:t>
      </w:r>
    </w:p>
    <w:p w14:paraId="5B6010BC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 = open(name, 'w')</w:t>
      </w:r>
    </w:p>
    <w:p w14:paraId="0F6EE1FA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print("</w:t>
      </w:r>
      <w:r w:rsidRPr="009D20A4">
        <w:rPr>
          <w:rFonts w:ascii="Courier New" w:eastAsia="Times New Roman" w:hAnsi="Courier New" w:cs="Times New Roman"/>
          <w:sz w:val="24"/>
        </w:rPr>
        <w:t>Напишите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ваш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текст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:")</w:t>
      </w:r>
    </w:p>
    <w:p w14:paraId="2BDFF9F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user_str = input()</w:t>
      </w:r>
    </w:p>
    <w:p w14:paraId="4A84E01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f.write(user_str)</w:t>
      </w:r>
    </w:p>
    <w:p w14:paraId="66954252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return 0</w:t>
      </w:r>
    </w:p>
    <w:p w14:paraId="071E229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2A2132A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569FFA1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def func_read_file(name):</w:t>
      </w:r>
    </w:p>
    <w:p w14:paraId="5249452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 = open(name, 'r')</w:t>
      </w:r>
    </w:p>
    <w:p w14:paraId="5FEDCC7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file_str = f.read()</w:t>
      </w:r>
    </w:p>
    <w:p w14:paraId="40CADEE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print(file_str)</w:t>
      </w:r>
    </w:p>
    <w:p w14:paraId="41D5472A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f.close()</w:t>
      </w:r>
    </w:p>
    <w:p w14:paraId="2E17DF8A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return 0</w:t>
      </w:r>
    </w:p>
    <w:p w14:paraId="64E77D5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1FC01BA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27F23747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def func_copy_file(name):</w:t>
      </w:r>
    </w:p>
    <w:p w14:paraId="123F759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</w:t>
      </w:r>
      <w:r w:rsidRPr="009D20A4">
        <w:rPr>
          <w:rFonts w:ascii="Courier New" w:eastAsia="Times New Roman" w:hAnsi="Courier New" w:cs="Times New Roman"/>
          <w:sz w:val="24"/>
        </w:rPr>
        <w:t>print("Напишите место для копирования файла:")</w:t>
      </w:r>
    </w:p>
    <w:p w14:paraId="278DD5D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</w:rPr>
        <w:t xml:space="preserve">    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user_str = input()</w:t>
      </w:r>
    </w:p>
    <w:p w14:paraId="0750E88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shutil.copy(name, user_str)</w:t>
      </w:r>
    </w:p>
    <w:p w14:paraId="45F64E73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return 0</w:t>
      </w:r>
    </w:p>
    <w:p w14:paraId="152C7AD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6670E3D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13E0A9BC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def func_rename_file(name):</w:t>
      </w:r>
    </w:p>
    <w:p w14:paraId="2CDC5ED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</w:t>
      </w:r>
      <w:r w:rsidRPr="009D20A4">
        <w:rPr>
          <w:rFonts w:ascii="Courier New" w:eastAsia="Times New Roman" w:hAnsi="Courier New" w:cs="Times New Roman"/>
          <w:sz w:val="24"/>
        </w:rPr>
        <w:t>print("Напишите новое имя файла:")</w:t>
      </w:r>
    </w:p>
    <w:p w14:paraId="1D2F849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</w:rPr>
        <w:t xml:space="preserve">    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user_str = input()</w:t>
      </w:r>
    </w:p>
    <w:p w14:paraId="42FEAC4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os.rename(name, user_str)</w:t>
      </w:r>
    </w:p>
    <w:p w14:paraId="3F244A08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return 0</w:t>
      </w:r>
    </w:p>
    <w:p w14:paraId="6E38E2C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175FFBC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5849D57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def func_create_key(name):</w:t>
      </w:r>
    </w:p>
    <w:p w14:paraId="238FBCA2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if args.create_key == 'HKEY_CURRENT_USER':</w:t>
      </w:r>
    </w:p>
    <w:p w14:paraId="5C444A5F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winreg.HKEY_CURRENT_USER</w:t>
      </w:r>
    </w:p>
    <w:p w14:paraId="42E60F3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args.create_key == 'HKEY_LOCAL_MACHINE':</w:t>
      </w:r>
    </w:p>
    <w:p w14:paraId="0EE21EED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winreg.HKEY_LOCAL_MACHINE</w:t>
      </w:r>
    </w:p>
    <w:p w14:paraId="13C9263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args.create_key == 'HKEY_USERS':</w:t>
      </w:r>
    </w:p>
    <w:p w14:paraId="26CAF33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lastRenderedPageBreak/>
        <w:t xml:space="preserve">        path = winreg.HKEY_USERS</w:t>
      </w:r>
    </w:p>
    <w:p w14:paraId="52E0DDB8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args.create_key == 'HKEY_CLASSES_ROOT':</w:t>
      </w:r>
    </w:p>
    <w:p w14:paraId="17A6AEC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winreg.HKEY_CLASSES_ROOT</w:t>
      </w:r>
    </w:p>
    <w:p w14:paraId="708C582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args.create_key == 'HKEY_CURRENT_CONFIG':</w:t>
      </w:r>
    </w:p>
    <w:p w14:paraId="531E5856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winreg.HKEY_CURRENT_CONFIG</w:t>
      </w:r>
    </w:p>
    <w:p w14:paraId="4E2FAD7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software = winreg.OpenKeyEx(path, name)</w:t>
      </w:r>
    </w:p>
    <w:p w14:paraId="161D857F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if software:</w:t>
      </w:r>
    </w:p>
    <w:p w14:paraId="05970A8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print("</w:t>
      </w:r>
      <w:r w:rsidRPr="009D20A4">
        <w:rPr>
          <w:rFonts w:ascii="Courier New" w:eastAsia="Times New Roman" w:hAnsi="Courier New" w:cs="Times New Roman"/>
          <w:sz w:val="24"/>
        </w:rPr>
        <w:t>Назовите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новую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папку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:")</w:t>
      </w:r>
    </w:p>
    <w:p w14:paraId="0E7B385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user_str = input()</w:t>
      </w:r>
    </w:p>
    <w:p w14:paraId="282CC83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new_key = winreg.CreateKey(software, user_str)</w:t>
      </w:r>
    </w:p>
    <w:p w14:paraId="59095CFD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print("</w:t>
      </w:r>
      <w:r w:rsidRPr="009D20A4">
        <w:rPr>
          <w:rFonts w:ascii="Courier New" w:eastAsia="Times New Roman" w:hAnsi="Courier New" w:cs="Times New Roman"/>
          <w:sz w:val="24"/>
        </w:rPr>
        <w:t>Назовите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новый</w:t>
      </w: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</w:t>
      </w:r>
      <w:r w:rsidRPr="009D20A4">
        <w:rPr>
          <w:rFonts w:ascii="Courier New" w:eastAsia="Times New Roman" w:hAnsi="Courier New" w:cs="Times New Roman"/>
          <w:sz w:val="24"/>
        </w:rPr>
        <w:t>ключ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:")</w:t>
      </w:r>
    </w:p>
    <w:p w14:paraId="5741378A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user_name = input()</w:t>
      </w:r>
    </w:p>
    <w:p w14:paraId="7BFC9CF8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</w:t>
      </w:r>
      <w:r w:rsidRPr="009D20A4">
        <w:rPr>
          <w:rFonts w:ascii="Courier New" w:eastAsia="Times New Roman" w:hAnsi="Courier New" w:cs="Times New Roman"/>
          <w:sz w:val="24"/>
        </w:rPr>
        <w:t>print("Укажите новое значение:")</w:t>
      </w:r>
    </w:p>
    <w:p w14:paraId="251ECF4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</w:rPr>
      </w:pPr>
      <w:r w:rsidRPr="009D20A4">
        <w:rPr>
          <w:rFonts w:ascii="Courier New" w:eastAsia="Times New Roman" w:hAnsi="Courier New" w:cs="Times New Roman"/>
          <w:sz w:val="24"/>
        </w:rPr>
        <w:t xml:space="preserve">        user_value = input()</w:t>
      </w:r>
    </w:p>
    <w:p w14:paraId="2A01BF8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</w:rPr>
        <w:t xml:space="preserve">        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winreg.SetValueEx(new_key, user_name, 0, winreg.REG_SZ, user_value)</w:t>
      </w:r>
    </w:p>
    <w:p w14:paraId="201CE8B2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if new_key:</w:t>
      </w:r>
    </w:p>
    <w:p w14:paraId="1017C1E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    winreg.CloseKey(new_key)</w:t>
      </w:r>
    </w:p>
    <w:p w14:paraId="7A771242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return 0</w:t>
      </w:r>
    </w:p>
    <w:p w14:paraId="45046F87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56376A2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26EF56E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def func_delete_key(name):</w:t>
      </w:r>
    </w:p>
    <w:p w14:paraId="46E5600A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if args.delete_key == 'HKEY_CURRENT_USER':</w:t>
      </w:r>
    </w:p>
    <w:p w14:paraId="68A23918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winreg.HKEY_CURRENT_USER</w:t>
      </w:r>
    </w:p>
    <w:p w14:paraId="32754947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args.delete_key == 'HKEY_LOCAL_MACHINE':</w:t>
      </w:r>
    </w:p>
    <w:p w14:paraId="5888F06C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winreg.HKEY_LOCAL_MACHINE</w:t>
      </w:r>
    </w:p>
    <w:p w14:paraId="187C51F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args.delete_key == 'HKEY_USERS':</w:t>
      </w:r>
    </w:p>
    <w:p w14:paraId="7460B4A3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winreg.HKEY_USERS</w:t>
      </w:r>
    </w:p>
    <w:p w14:paraId="3CFEB77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args.delete_key == 'HKEY_CLASSES_ROOT':</w:t>
      </w:r>
    </w:p>
    <w:p w14:paraId="12D2345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winreg.HKEY_CLASSES_ROOT</w:t>
      </w:r>
    </w:p>
    <w:p w14:paraId="252FBA97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args.delete_key == 'HKEY_CURRENT_CONFIG':</w:t>
      </w:r>
    </w:p>
    <w:p w14:paraId="3315EE6D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winreg.HKEY_CURRENT_CONFIG</w:t>
      </w:r>
    </w:p>
    <w:p w14:paraId="6B688E9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software = winreg.OpenKeyEx(path, name)</w:t>
      </w:r>
    </w:p>
    <w:p w14:paraId="2532D2C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if software:</w:t>
      </w:r>
    </w:p>
    <w:p w14:paraId="29CDF93C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winreg.DeleteKey(path, name)</w:t>
      </w:r>
    </w:p>
    <w:p w14:paraId="5DDF48D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return 0</w:t>
      </w:r>
    </w:p>
    <w:p w14:paraId="59F9417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4A51F76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458E187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def func_write_key(name):</w:t>
      </w:r>
    </w:p>
    <w:p w14:paraId="774C8CF3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if args.write_key == 'HKEY_CURRENT_USER':</w:t>
      </w:r>
    </w:p>
    <w:p w14:paraId="4EC847A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winreg.HKEY_CURRENT_USER</w:t>
      </w:r>
    </w:p>
    <w:p w14:paraId="7472AC5C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args.write_key == 'HKEY_LOCAL_MACHINE':</w:t>
      </w:r>
    </w:p>
    <w:p w14:paraId="6E4B309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winreg.HKEY_LOCAL_MACHINE</w:t>
      </w:r>
    </w:p>
    <w:p w14:paraId="5593214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args.write_key == 'HKEY_USERS':</w:t>
      </w:r>
    </w:p>
    <w:p w14:paraId="0870DC0B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winreg.HKEY_USERS</w:t>
      </w:r>
    </w:p>
    <w:p w14:paraId="6CB64266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args.write_key == 'HKEY_CLASSES_ROOT':</w:t>
      </w:r>
    </w:p>
    <w:p w14:paraId="271E29EF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winreg.HKEY_CLASSES_ROOT</w:t>
      </w:r>
    </w:p>
    <w:p w14:paraId="4B3B786F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elif args.write_key == 'HKEY_CURRENT_CONFIG':</w:t>
      </w:r>
    </w:p>
    <w:p w14:paraId="4388268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path = winreg.HKEY_CURRENT_CONFIG</w:t>
      </w:r>
    </w:p>
    <w:p w14:paraId="593AA13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software = winreg.OpenKeyEx(path, name)</w:t>
      </w:r>
    </w:p>
    <w:p w14:paraId="3948BB1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</w:t>
      </w:r>
      <w:r w:rsidRPr="009D20A4">
        <w:rPr>
          <w:rFonts w:ascii="Courier New" w:eastAsia="Times New Roman" w:hAnsi="Courier New" w:cs="Times New Roman"/>
          <w:sz w:val="24"/>
        </w:rPr>
        <w:t>if software:</w:t>
      </w:r>
    </w:p>
    <w:p w14:paraId="363D321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</w:rPr>
      </w:pPr>
      <w:r w:rsidRPr="009D20A4">
        <w:rPr>
          <w:rFonts w:ascii="Courier New" w:eastAsia="Times New Roman" w:hAnsi="Courier New" w:cs="Times New Roman"/>
          <w:sz w:val="24"/>
        </w:rPr>
        <w:t xml:space="preserve">        print("Укажите новое значение:")</w:t>
      </w:r>
    </w:p>
    <w:p w14:paraId="64B7C86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</w:rPr>
        <w:t xml:space="preserve">        </w:t>
      </w:r>
      <w:r w:rsidRPr="009D20A4">
        <w:rPr>
          <w:rFonts w:ascii="Courier New" w:eastAsia="Times New Roman" w:hAnsi="Courier New" w:cs="Times New Roman"/>
          <w:sz w:val="24"/>
          <w:lang w:val="en-US"/>
        </w:rPr>
        <w:t>user_value = input()</w:t>
      </w:r>
    </w:p>
    <w:p w14:paraId="798F7FF6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lastRenderedPageBreak/>
        <w:t xml:space="preserve">        winreg.SetValue(path, name, winreg.REG_SZ, user_value)</w:t>
      </w:r>
    </w:p>
    <w:p w14:paraId="112D0631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    winreg.CloseKey(software)</w:t>
      </w:r>
    </w:p>
    <w:p w14:paraId="0753492A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212A8F0D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return 0</w:t>
      </w:r>
    </w:p>
    <w:p w14:paraId="78BEA170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44443CF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</w:p>
    <w:p w14:paraId="08E3FCE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print(args)</w:t>
      </w:r>
    </w:p>
    <w:p w14:paraId="2D6987E7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if args.create_file:</w:t>
      </w:r>
    </w:p>
    <w:p w14:paraId="448F70ED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func_create_file(args.fr_name)</w:t>
      </w:r>
    </w:p>
    <w:p w14:paraId="4DEBFCED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elif args.delete_file:</w:t>
      </w:r>
    </w:p>
    <w:p w14:paraId="7152FF37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func_delete_file(args.fr_name)</w:t>
      </w:r>
    </w:p>
    <w:p w14:paraId="1815C922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elif args.write_file:</w:t>
      </w:r>
    </w:p>
    <w:p w14:paraId="16D1E36A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func_write_file(args.fr_name)</w:t>
      </w:r>
    </w:p>
    <w:p w14:paraId="0D0E069E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elif args.read_file:</w:t>
      </w:r>
    </w:p>
    <w:p w14:paraId="6E209C3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func_read_file(args.fr_name)</w:t>
      </w:r>
    </w:p>
    <w:p w14:paraId="7415A206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elif args.copy_file:</w:t>
      </w:r>
    </w:p>
    <w:p w14:paraId="7CF5BB49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func_copy_file(args.fr_name)</w:t>
      </w:r>
    </w:p>
    <w:p w14:paraId="7A1ECA2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elif args.rename_file:</w:t>
      </w:r>
    </w:p>
    <w:p w14:paraId="0A3DB33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func_rename_file(args.fr_name)</w:t>
      </w:r>
    </w:p>
    <w:p w14:paraId="7C10898F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elif args.create_key:</w:t>
      </w:r>
    </w:p>
    <w:p w14:paraId="217A3195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func_create_key(args.fr_name)</w:t>
      </w:r>
    </w:p>
    <w:p w14:paraId="67CCD3B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elif args.delete_key:</w:t>
      </w:r>
    </w:p>
    <w:p w14:paraId="37E29188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func_delete_key(args.fr_name)</w:t>
      </w:r>
    </w:p>
    <w:p w14:paraId="09F5F2E4" w14:textId="77777777" w:rsidR="009D20A4" w:rsidRPr="009D20A4" w:rsidRDefault="009D20A4" w:rsidP="009D20A4">
      <w:pPr>
        <w:spacing w:line="240" w:lineRule="auto"/>
        <w:ind w:firstLine="0"/>
        <w:rPr>
          <w:rFonts w:ascii="Courier New" w:eastAsia="Times New Roman" w:hAnsi="Courier New" w:cs="Times New Roman"/>
          <w:sz w:val="24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>elif args.write_key:</w:t>
      </w:r>
    </w:p>
    <w:p w14:paraId="67DDB566" w14:textId="3B73B832" w:rsidR="00601F8B" w:rsidRPr="009D20A4" w:rsidRDefault="009D20A4" w:rsidP="009D20A4">
      <w:pPr>
        <w:spacing w:line="240" w:lineRule="auto"/>
        <w:ind w:firstLine="0"/>
        <w:rPr>
          <w:rFonts w:eastAsia="Times New Roman" w:cs="Times New Roman"/>
          <w:lang w:val="en-US"/>
        </w:rPr>
      </w:pPr>
      <w:r w:rsidRPr="009D20A4">
        <w:rPr>
          <w:rFonts w:ascii="Courier New" w:eastAsia="Times New Roman" w:hAnsi="Courier New" w:cs="Times New Roman"/>
          <w:sz w:val="24"/>
          <w:lang w:val="en-US"/>
        </w:rPr>
        <w:t xml:space="preserve">    func_write_key(args.fr_name)</w:t>
      </w:r>
    </w:p>
    <w:sectPr w:rsidR="00601F8B" w:rsidRPr="009D20A4" w:rsidSect="00D60F71">
      <w:footerReference w:type="default" r:id="rId10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E9AB" w14:textId="77777777" w:rsidR="00560545" w:rsidRPr="00D60F71" w:rsidRDefault="00560545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49F2506" w14:textId="77777777" w:rsidR="00560545" w:rsidRPr="00D60F71" w:rsidRDefault="00560545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96DD8AD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7ECF9" w14:textId="77777777" w:rsidR="00560545" w:rsidRPr="00D60F71" w:rsidRDefault="00560545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94DA430" w14:textId="77777777" w:rsidR="00560545" w:rsidRPr="00D60F71" w:rsidRDefault="00560545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DEF0715"/>
    <w:multiLevelType w:val="hybridMultilevel"/>
    <w:tmpl w:val="DC3EBDBC"/>
    <w:lvl w:ilvl="0" w:tplc="F410C4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20906314"/>
    <w:multiLevelType w:val="multilevel"/>
    <w:tmpl w:val="6F544936"/>
    <w:numStyleLink w:val="22"/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BF919EB"/>
    <w:multiLevelType w:val="hybridMultilevel"/>
    <w:tmpl w:val="16F046C6"/>
    <w:lvl w:ilvl="0" w:tplc="7ACE97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6E405FF4"/>
    <w:multiLevelType w:val="hybridMultilevel"/>
    <w:tmpl w:val="F0D6EA3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38132754">
    <w:abstractNumId w:val="16"/>
  </w:num>
  <w:num w:numId="2" w16cid:durableId="163251818">
    <w:abstractNumId w:val="29"/>
  </w:num>
  <w:num w:numId="3" w16cid:durableId="678625944">
    <w:abstractNumId w:val="15"/>
  </w:num>
  <w:num w:numId="4" w16cid:durableId="1530797183">
    <w:abstractNumId w:val="1"/>
  </w:num>
  <w:num w:numId="5" w16cid:durableId="171265707">
    <w:abstractNumId w:val="30"/>
  </w:num>
  <w:num w:numId="6" w16cid:durableId="1775519883">
    <w:abstractNumId w:val="20"/>
  </w:num>
  <w:num w:numId="7" w16cid:durableId="338191703">
    <w:abstractNumId w:val="7"/>
  </w:num>
  <w:num w:numId="8" w16cid:durableId="284426982">
    <w:abstractNumId w:val="14"/>
  </w:num>
  <w:num w:numId="9" w16cid:durableId="2086996795">
    <w:abstractNumId w:val="10"/>
  </w:num>
  <w:num w:numId="10" w16cid:durableId="96414317">
    <w:abstractNumId w:val="23"/>
  </w:num>
  <w:num w:numId="11" w16cid:durableId="1741555869">
    <w:abstractNumId w:val="6"/>
  </w:num>
  <w:num w:numId="12" w16cid:durableId="258487133">
    <w:abstractNumId w:val="25"/>
  </w:num>
  <w:num w:numId="13" w16cid:durableId="131365668">
    <w:abstractNumId w:val="0"/>
  </w:num>
  <w:num w:numId="14" w16cid:durableId="238447227">
    <w:abstractNumId w:val="26"/>
  </w:num>
  <w:num w:numId="15" w16cid:durableId="1304654934">
    <w:abstractNumId w:val="8"/>
  </w:num>
  <w:num w:numId="16" w16cid:durableId="893856331">
    <w:abstractNumId w:val="17"/>
  </w:num>
  <w:num w:numId="17" w16cid:durableId="1484394357">
    <w:abstractNumId w:val="13"/>
  </w:num>
  <w:num w:numId="18" w16cid:durableId="24446149">
    <w:abstractNumId w:val="9"/>
  </w:num>
  <w:num w:numId="19" w16cid:durableId="1708602639">
    <w:abstractNumId w:val="24"/>
  </w:num>
  <w:num w:numId="20" w16cid:durableId="1790735911">
    <w:abstractNumId w:val="3"/>
  </w:num>
  <w:num w:numId="21" w16cid:durableId="1962421287">
    <w:abstractNumId w:val="4"/>
  </w:num>
  <w:num w:numId="22" w16cid:durableId="1762874314">
    <w:abstractNumId w:val="18"/>
  </w:num>
  <w:num w:numId="23" w16cid:durableId="816916437">
    <w:abstractNumId w:val="12"/>
  </w:num>
  <w:num w:numId="24" w16cid:durableId="880823285">
    <w:abstractNumId w:val="2"/>
  </w:num>
  <w:num w:numId="25" w16cid:durableId="733510144">
    <w:abstractNumId w:val="23"/>
    <w:lvlOverride w:ilvl="0">
      <w:startOverride w:val="1"/>
    </w:lvlOverride>
  </w:num>
  <w:num w:numId="26" w16cid:durableId="1372996815">
    <w:abstractNumId w:val="28"/>
  </w:num>
  <w:num w:numId="27" w16cid:durableId="424768102">
    <w:abstractNumId w:val="21"/>
  </w:num>
  <w:num w:numId="28" w16cid:durableId="622540569">
    <w:abstractNumId w:val="5"/>
  </w:num>
  <w:num w:numId="29" w16cid:durableId="19462265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58907668">
    <w:abstractNumId w:val="19"/>
  </w:num>
  <w:num w:numId="31" w16cid:durableId="759061045">
    <w:abstractNumId w:val="11"/>
  </w:num>
  <w:num w:numId="32" w16cid:durableId="2020767836">
    <w:abstractNumId w:val="22"/>
  </w:num>
  <w:num w:numId="33" w16cid:durableId="1875456182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589"/>
    <w:rsid w:val="00025991"/>
    <w:rsid w:val="00032AE1"/>
    <w:rsid w:val="00035C4C"/>
    <w:rsid w:val="0003656F"/>
    <w:rsid w:val="0006172D"/>
    <w:rsid w:val="00063A15"/>
    <w:rsid w:val="00064E8B"/>
    <w:rsid w:val="00090579"/>
    <w:rsid w:val="00095910"/>
    <w:rsid w:val="000B1F41"/>
    <w:rsid w:val="000B5D9C"/>
    <w:rsid w:val="000F71FD"/>
    <w:rsid w:val="00111FF9"/>
    <w:rsid w:val="00151BEC"/>
    <w:rsid w:val="00162375"/>
    <w:rsid w:val="001832F5"/>
    <w:rsid w:val="001B1B03"/>
    <w:rsid w:val="001B32F7"/>
    <w:rsid w:val="001E6E38"/>
    <w:rsid w:val="0020070E"/>
    <w:rsid w:val="00237987"/>
    <w:rsid w:val="002523D2"/>
    <w:rsid w:val="0025334A"/>
    <w:rsid w:val="002632D6"/>
    <w:rsid w:val="002D1672"/>
    <w:rsid w:val="002D5C58"/>
    <w:rsid w:val="002E373A"/>
    <w:rsid w:val="002E7750"/>
    <w:rsid w:val="0030071C"/>
    <w:rsid w:val="00312B77"/>
    <w:rsid w:val="00321776"/>
    <w:rsid w:val="00327A23"/>
    <w:rsid w:val="00341A02"/>
    <w:rsid w:val="00371E39"/>
    <w:rsid w:val="0037417C"/>
    <w:rsid w:val="00374C59"/>
    <w:rsid w:val="00384ECC"/>
    <w:rsid w:val="00395E78"/>
    <w:rsid w:val="003B2153"/>
    <w:rsid w:val="003B7418"/>
    <w:rsid w:val="003C218B"/>
    <w:rsid w:val="003D414E"/>
    <w:rsid w:val="003E4132"/>
    <w:rsid w:val="003E4C7B"/>
    <w:rsid w:val="003F274E"/>
    <w:rsid w:val="0040671E"/>
    <w:rsid w:val="004156CB"/>
    <w:rsid w:val="004329C7"/>
    <w:rsid w:val="00453CBA"/>
    <w:rsid w:val="004557D2"/>
    <w:rsid w:val="00456558"/>
    <w:rsid w:val="00475C3D"/>
    <w:rsid w:val="00497F6F"/>
    <w:rsid w:val="004A5302"/>
    <w:rsid w:val="004B37E8"/>
    <w:rsid w:val="004B5CD2"/>
    <w:rsid w:val="004D6D91"/>
    <w:rsid w:val="004F2A89"/>
    <w:rsid w:val="004F7F88"/>
    <w:rsid w:val="00506F69"/>
    <w:rsid w:val="00516DFF"/>
    <w:rsid w:val="00543F39"/>
    <w:rsid w:val="00544F2D"/>
    <w:rsid w:val="00560545"/>
    <w:rsid w:val="0057482E"/>
    <w:rsid w:val="0058068E"/>
    <w:rsid w:val="005C2332"/>
    <w:rsid w:val="005D2800"/>
    <w:rsid w:val="005E4F2A"/>
    <w:rsid w:val="005F5D88"/>
    <w:rsid w:val="00601F8B"/>
    <w:rsid w:val="006367DD"/>
    <w:rsid w:val="00674524"/>
    <w:rsid w:val="006B3E75"/>
    <w:rsid w:val="006B4CA3"/>
    <w:rsid w:val="006C7A54"/>
    <w:rsid w:val="006D79EF"/>
    <w:rsid w:val="006E2B77"/>
    <w:rsid w:val="006E5C09"/>
    <w:rsid w:val="006E7B40"/>
    <w:rsid w:val="006F5F48"/>
    <w:rsid w:val="00700485"/>
    <w:rsid w:val="0070592F"/>
    <w:rsid w:val="0071183B"/>
    <w:rsid w:val="007246FB"/>
    <w:rsid w:val="00751283"/>
    <w:rsid w:val="0075210F"/>
    <w:rsid w:val="00773594"/>
    <w:rsid w:val="0078465D"/>
    <w:rsid w:val="00786F89"/>
    <w:rsid w:val="007930ED"/>
    <w:rsid w:val="007C378E"/>
    <w:rsid w:val="007D0609"/>
    <w:rsid w:val="007D3A85"/>
    <w:rsid w:val="007E0985"/>
    <w:rsid w:val="007E6C27"/>
    <w:rsid w:val="008045D8"/>
    <w:rsid w:val="008244CC"/>
    <w:rsid w:val="008302C7"/>
    <w:rsid w:val="00830F2D"/>
    <w:rsid w:val="00853432"/>
    <w:rsid w:val="00856000"/>
    <w:rsid w:val="008B1C72"/>
    <w:rsid w:val="008D6C4D"/>
    <w:rsid w:val="00917645"/>
    <w:rsid w:val="00917D90"/>
    <w:rsid w:val="00923E95"/>
    <w:rsid w:val="0093477C"/>
    <w:rsid w:val="00942709"/>
    <w:rsid w:val="00961BBB"/>
    <w:rsid w:val="0096520E"/>
    <w:rsid w:val="00983861"/>
    <w:rsid w:val="00985035"/>
    <w:rsid w:val="009A58F5"/>
    <w:rsid w:val="009A77CB"/>
    <w:rsid w:val="009B1702"/>
    <w:rsid w:val="009C0CF1"/>
    <w:rsid w:val="009D0645"/>
    <w:rsid w:val="009D20A4"/>
    <w:rsid w:val="009F270C"/>
    <w:rsid w:val="009F5065"/>
    <w:rsid w:val="00A2111C"/>
    <w:rsid w:val="00A233A8"/>
    <w:rsid w:val="00A64183"/>
    <w:rsid w:val="00A95BAF"/>
    <w:rsid w:val="00AD03E2"/>
    <w:rsid w:val="00AE1D8A"/>
    <w:rsid w:val="00AE1FDE"/>
    <w:rsid w:val="00AE243B"/>
    <w:rsid w:val="00AE53D9"/>
    <w:rsid w:val="00B06AC8"/>
    <w:rsid w:val="00B13B4B"/>
    <w:rsid w:val="00B968FE"/>
    <w:rsid w:val="00BE19C9"/>
    <w:rsid w:val="00BE1C48"/>
    <w:rsid w:val="00C1387D"/>
    <w:rsid w:val="00C174D6"/>
    <w:rsid w:val="00C212CE"/>
    <w:rsid w:val="00C36F05"/>
    <w:rsid w:val="00C4510F"/>
    <w:rsid w:val="00C469D8"/>
    <w:rsid w:val="00C5031D"/>
    <w:rsid w:val="00C53ADA"/>
    <w:rsid w:val="00C6615B"/>
    <w:rsid w:val="00C77E41"/>
    <w:rsid w:val="00C93DCC"/>
    <w:rsid w:val="00CD69E8"/>
    <w:rsid w:val="00D139C3"/>
    <w:rsid w:val="00D24CF4"/>
    <w:rsid w:val="00D32446"/>
    <w:rsid w:val="00D335CB"/>
    <w:rsid w:val="00D5217D"/>
    <w:rsid w:val="00D52829"/>
    <w:rsid w:val="00D60F71"/>
    <w:rsid w:val="00D740EB"/>
    <w:rsid w:val="00DA1B1D"/>
    <w:rsid w:val="00DB66C1"/>
    <w:rsid w:val="00E13401"/>
    <w:rsid w:val="00E66589"/>
    <w:rsid w:val="00E675B9"/>
    <w:rsid w:val="00E802CE"/>
    <w:rsid w:val="00E80FFE"/>
    <w:rsid w:val="00EC03D0"/>
    <w:rsid w:val="00EC06C5"/>
    <w:rsid w:val="00EC5903"/>
    <w:rsid w:val="00EF4ADA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5C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  <w:style w:type="character" w:customStyle="1" w:styleId="pre">
    <w:name w:val="pre"/>
    <w:basedOn w:val="a8"/>
    <w:rsid w:val="0075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056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2018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160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1078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3021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797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543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1363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rgpars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ython-scripts.com/how-to-install-modules-pyth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10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2023-02-20T08:38:00Z</dcterms:created>
  <dcterms:modified xsi:type="dcterms:W3CDTF">2023-02-20T10:50:00Z</dcterms:modified>
</cp:coreProperties>
</file>